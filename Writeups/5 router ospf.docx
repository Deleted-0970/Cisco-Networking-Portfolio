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55"/>
      </w:tblGrid>
      <w:tr w:rsidR="004B7E44" w:rsidRPr="0075001F" w14:paraId="7F9CAA82" w14:textId="77777777" w:rsidTr="004B7E44">
        <w:trPr>
          <w:trHeight w:val="2536"/>
        </w:trPr>
        <w:tc>
          <w:tcPr>
            <w:tcW w:w="8541" w:type="dxa"/>
            <w:tcBorders>
              <w:top w:val="nil"/>
              <w:left w:val="nil"/>
              <w:bottom w:val="nil"/>
              <w:right w:val="nil"/>
            </w:tcBorders>
          </w:tcPr>
          <w:p w14:paraId="0B199034" w14:textId="77777777" w:rsidR="004B7E44" w:rsidRPr="0075001F" w:rsidRDefault="004B7E44" w:rsidP="004B7E44">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3D801255" wp14:editId="520D60BC">
                      <wp:extent cx="5876925" cy="1506829"/>
                      <wp:effectExtent l="0" t="0" r="0" b="0"/>
                      <wp:docPr id="8" name="Text Box 8"/>
                      <wp:cNvGraphicFramePr/>
                      <a:graphic xmlns:a="http://schemas.openxmlformats.org/drawingml/2006/main">
                        <a:graphicData uri="http://schemas.microsoft.com/office/word/2010/wordprocessingShape">
                          <wps:wsp>
                            <wps:cNvSpPr txBox="1"/>
                            <wps:spPr>
                              <a:xfrm>
                                <a:off x="0" y="0"/>
                                <a:ext cx="5876925" cy="1506829"/>
                              </a:xfrm>
                              <a:prstGeom prst="rect">
                                <a:avLst/>
                              </a:prstGeom>
                              <a:noFill/>
                              <a:ln w="6350">
                                <a:noFill/>
                              </a:ln>
                            </wps:spPr>
                            <wps:txbx>
                              <w:txbxContent>
                                <w:p w14:paraId="3271520B" w14:textId="4A5DE628" w:rsidR="004B7E44" w:rsidRPr="0075001F" w:rsidRDefault="0075001F" w:rsidP="004B7E44">
                                  <w:pPr>
                                    <w:pStyle w:val="Title"/>
                                    <w:rPr>
                                      <w:sz w:val="120"/>
                                      <w:szCs w:val="120"/>
                                    </w:rPr>
                                  </w:pPr>
                                  <w:r w:rsidRPr="0075001F">
                                    <w:rPr>
                                      <w:sz w:val="120"/>
                                      <w:szCs w:val="120"/>
                                    </w:rPr>
                                    <w:t>5 router ospf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D801255" id="_x0000_t202" coordsize="21600,21600" o:spt="202" path="m,l,21600r21600,l21600,xe">
                      <v:stroke joinstyle="miter"/>
                      <v:path gradientshapeok="t" o:connecttype="rect"/>
                    </v:shapetype>
                    <v:shape id="Text Box 8" o:spid="_x0000_s1026" type="#_x0000_t202" style="width:462.75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" filled="f" stroked="f" strokeweight=".5pt">
                      <v:textbox>
                        <w:txbxContent>
                          <w:p w14:paraId="3271520B" w14:textId="4A5DE628" w:rsidR="004B7E44" w:rsidRPr="0075001F" w:rsidRDefault="0075001F" w:rsidP="004B7E44">
                            <w:pPr>
                              <w:pStyle w:val="Title"/>
                              <w:rPr>
                                <w:sz w:val="120"/>
                                <w:szCs w:val="120"/>
                              </w:rPr>
                            </w:pPr>
                            <w:r w:rsidRPr="0075001F">
                              <w:rPr>
                                <w:sz w:val="120"/>
                                <w:szCs w:val="120"/>
                              </w:rPr>
                              <w:t>5 router ospf</w:t>
                            </w:r>
                          </w:p>
                        </w:txbxContent>
                      </v:textbox>
                      <w10:anchorlock/>
                    </v:shape>
                  </w:pict>
                </mc:Fallback>
              </mc:AlternateContent>
            </w:r>
          </w:p>
          <w:p w14:paraId="6EBDBF74" w14:textId="77777777" w:rsidR="004B7E44" w:rsidRPr="0075001F" w:rsidRDefault="004B7E44" w:rsidP="004B7E44">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055EFB35" wp14:editId="27D7DD9F">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8D343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0066B78F" w14:textId="77777777" w:rsidR="004B7E44" w:rsidRPr="0075001F" w:rsidRDefault="004B7E44" w:rsidP="004B7E44">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1F5DED89" wp14:editId="716E7343">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9C59D4C" w14:textId="3E13DE98" w:rsidR="004B7E44" w:rsidRPr="0075001F" w:rsidRDefault="0075001F" w:rsidP="004B7E44">
                                  <w:pPr>
                                    <w:pStyle w:val="Subtitle"/>
                                    <w:rPr>
                                      <w:sz w:val="32"/>
                                      <w:szCs w:val="32"/>
                                    </w:rPr>
                                  </w:pPr>
                                  <w:r w:rsidRPr="0075001F">
                                    <w:rPr>
                                      <w:sz w:val="32"/>
                                      <w:szCs w:val="32"/>
                                    </w:rPr>
                                    <w:t>Derek Liu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5DED89"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09C59D4C" w14:textId="3E13DE98" w:rsidR="004B7E44" w:rsidRPr="0075001F" w:rsidRDefault="0075001F" w:rsidP="004B7E44">
                            <w:pPr>
                              <w:pStyle w:val="Subtitle"/>
                              <w:rPr>
                                <w:sz w:val="32"/>
                                <w:szCs w:val="32"/>
                              </w:rPr>
                            </w:pPr>
                            <w:r w:rsidRPr="0075001F">
                              <w:rPr>
                                <w:sz w:val="32"/>
                                <w:szCs w:val="32"/>
                              </w:rPr>
                              <w:t>Derek Liu</w:t>
                            </w:r>
                          </w:p>
                        </w:txbxContent>
                      </v:textbox>
                      <w10:anchorlock/>
                    </v:shape>
                  </w:pict>
                </mc:Fallback>
              </mc:AlternateContent>
            </w:r>
          </w:p>
        </w:tc>
      </w:tr>
      <w:tr w:rsidR="004B7E44" w:rsidRPr="0075001F" w14:paraId="267B3F05" w14:textId="77777777" w:rsidTr="004B7E44">
        <w:trPr>
          <w:trHeight w:val="3814"/>
        </w:trPr>
        <w:tc>
          <w:tcPr>
            <w:tcW w:w="8541" w:type="dxa"/>
            <w:tcBorders>
              <w:top w:val="nil"/>
              <w:left w:val="nil"/>
              <w:bottom w:val="nil"/>
              <w:right w:val="nil"/>
            </w:tcBorders>
            <w:vAlign w:val="bottom"/>
          </w:tcPr>
          <w:p w14:paraId="38463AF5" w14:textId="77777777" w:rsidR="004B7E44" w:rsidRPr="0075001F" w:rsidRDefault="004B7E44" w:rsidP="004B7E44">
            <w:pPr>
              <w:rPr>
                <w:rFonts w:ascii="Times New Roman" w:hAnsi="Times New Roman" w:cs="Times New Roman"/>
                <w:noProof/>
              </w:rPr>
            </w:pPr>
            <w:r w:rsidRPr="0075001F">
              <w:rPr>
                <w:rFonts w:ascii="Times New Roman" w:hAnsi="Times New Roman" w:cs="Times New Roman"/>
                <w:noProof/>
              </w:rPr>
              <mc:AlternateContent>
                <mc:Choice Requires="wps">
                  <w:drawing>
                    <wp:inline distT="0" distB="0" distL="0" distR="0" wp14:anchorId="3548D105" wp14:editId="457AA057">
                      <wp:extent cx="5781675" cy="469557"/>
                      <wp:effectExtent l="0" t="0" r="0" b="6985"/>
                      <wp:docPr id="6" name="Text Box 6"/>
                      <wp:cNvGraphicFramePr/>
                      <a:graphic xmlns:a="http://schemas.openxmlformats.org/drawingml/2006/main">
                        <a:graphicData uri="http://schemas.microsoft.com/office/word/2010/wordprocessingShape">
                          <wps:wsp>
                            <wps:cNvSpPr txBox="1"/>
                            <wps:spPr>
                              <a:xfrm>
                                <a:off x="0" y="0"/>
                                <a:ext cx="5781675" cy="469557"/>
                              </a:xfrm>
                              <a:prstGeom prst="rect">
                                <a:avLst/>
                              </a:prstGeom>
                              <a:noFill/>
                              <a:ln w="6350">
                                <a:noFill/>
                              </a:ln>
                            </wps:spPr>
                            <wps:txbx>
                              <w:txbxContent>
                                <w:p w14:paraId="38DBCE38" w14:textId="2276A647" w:rsidR="004B7E44" w:rsidRPr="004B7E44" w:rsidRDefault="0075001F" w:rsidP="004B7E44">
                                  <w:pPr>
                                    <w:pStyle w:val="Heading1"/>
                                  </w:pPr>
                                  <w:r>
                                    <w:t xml:space="preserve">CCNP lab 1 – </w:t>
                                  </w:r>
                                  <w:r w:rsidRPr="0075001F">
                                    <w:rPr>
                                      <w:sz w:val="40"/>
                                      <w:szCs w:val="40"/>
                                    </w:rPr>
                                    <w:t>Mr. Mason &amp; Mr. Hansen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48D105" id="Text Box 6" o:spid="_x0000_s1028" type="#_x0000_t202" style="width:455.2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" filled="f" stroked="f" strokeweight=".5pt">
                      <v:textbox>
                        <w:txbxContent>
                          <w:p w14:paraId="38DBCE38" w14:textId="2276A647" w:rsidR="004B7E44" w:rsidRPr="004B7E44" w:rsidRDefault="0075001F" w:rsidP="004B7E44">
                            <w:pPr>
                              <w:pStyle w:val="Heading1"/>
                            </w:pPr>
                            <w:r>
                              <w:t xml:space="preserve">CCNP lab 1 – </w:t>
                            </w:r>
                            <w:r w:rsidRPr="0075001F">
                              <w:rPr>
                                <w:sz w:val="40"/>
                                <w:szCs w:val="40"/>
                              </w:rPr>
                              <w:t>Mr. Mason &amp; Mr. Hansen</w:t>
                            </w:r>
                          </w:p>
                        </w:txbxContent>
                      </v:textbox>
                      <w10:anchorlock/>
                    </v:shape>
                  </w:pict>
                </mc:Fallback>
              </mc:AlternateContent>
            </w:r>
          </w:p>
          <w:p w14:paraId="7950A949" w14:textId="227C1A15" w:rsidR="004B7E44" w:rsidRPr="0075001F" w:rsidRDefault="004B7E44" w:rsidP="004B7E44">
            <w:pPr>
              <w:rPr>
                <w:rFonts w:ascii="Times New Roman" w:hAnsi="Times New Roman" w:cs="Times New Roman"/>
                <w:noProof/>
              </w:rPr>
            </w:pPr>
            <w:r w:rsidRPr="0075001F">
              <w:rPr>
                <w:rFonts w:ascii="Times New Roman" w:hAnsi="Times New Roman" w:cs="Times New Roman"/>
                <w:noProof/>
              </w:rPr>
              <mc:AlternateContent>
                <mc:Choice Requires="wps">
                  <w:drawing>
                    <wp:inline distT="0" distB="0" distL="0" distR="0" wp14:anchorId="787CCCC6" wp14:editId="66C8B9E5">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5B687F35" w14:textId="010F7E74" w:rsidR="004B7E44" w:rsidRPr="004B7E44" w:rsidRDefault="0075001F" w:rsidP="004B7E44">
                                  <w:r>
                                    <w:t>Periods 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7CCCC6" id="Text Box 7" o:spid="_x0000_s1029"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" filled="f" stroked="f" strokeweight=".5pt">
                      <v:textbox>
                        <w:txbxContent>
                          <w:p w14:paraId="5B687F35" w14:textId="010F7E74" w:rsidR="004B7E44" w:rsidRPr="004B7E44" w:rsidRDefault="0075001F" w:rsidP="004B7E44">
                            <w:r>
                              <w:t>Periods 0,3,4</w:t>
                            </w:r>
                          </w:p>
                        </w:txbxContent>
                      </v:textbox>
                      <w10:anchorlock/>
                    </v:shape>
                  </w:pict>
                </mc:Fallback>
              </mc:AlternateContent>
            </w:r>
          </w:p>
        </w:tc>
      </w:tr>
    </w:tbl>
    <w:p w14:paraId="612D7310" w14:textId="62F687BB" w:rsidR="004B7E44" w:rsidRPr="0075001F" w:rsidRDefault="004B7E44" w:rsidP="004B7E44">
      <w:pPr>
        <w:rPr>
          <w:rFonts w:ascii="Times New Roman" w:hAnsi="Times New Roman" w:cs="Times New Roman"/>
        </w:rPr>
      </w:pPr>
      <w:r w:rsidRPr="0075001F">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C0D63A0" wp14:editId="26C1FF74">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83B53"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" fillcolor="#a4063e [3204]" stroked="f" strokeweight="2pt">
                <w10:wrap anchory="page"/>
              </v:rect>
            </w:pict>
          </mc:Fallback>
        </mc:AlternateContent>
      </w:r>
    </w:p>
    <w:p w14:paraId="27A41B42" w14:textId="77777777" w:rsidR="004B7E44" w:rsidRPr="0075001F" w:rsidRDefault="004B7E44">
      <w:pPr>
        <w:spacing w:after="200"/>
        <w:rPr>
          <w:rFonts w:ascii="Times New Roman" w:hAnsi="Times New Roman" w:cs="Times New Roman"/>
        </w:rPr>
      </w:pPr>
      <w:r w:rsidRPr="0075001F">
        <w:rPr>
          <w:rFonts w:ascii="Times New Roman" w:hAnsi="Times New Roman" w:cs="Times New Roman"/>
        </w:rPr>
        <w:br w:type="page"/>
      </w:r>
    </w:p>
    <w:p w14:paraId="11094EE0" w14:textId="268547D0" w:rsidR="00292D46" w:rsidRDefault="00292D46" w:rsidP="00292D46">
      <w:pPr>
        <w:jc w:val="center"/>
        <w:rPr>
          <w:rFonts w:ascii="Times New Roman" w:hAnsi="Times New Roman" w:cs="Times New Roman"/>
          <w:color w:val="auto"/>
        </w:rPr>
      </w:pPr>
      <w:r w:rsidRPr="00B61FC6">
        <w:rPr>
          <w:rFonts w:ascii="Times New Roman" w:hAnsi="Times New Roman" w:cs="Times New Roman"/>
          <w:b/>
          <w:bCs/>
          <w:color w:val="auto"/>
          <w:sz w:val="56"/>
          <w:szCs w:val="56"/>
        </w:rPr>
        <w:lastRenderedPageBreak/>
        <w:t>Implementing OSPF (5 routers)</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704CA6ED" w14:textId="47ACC9D5" w:rsidR="00292D46" w:rsidRDefault="00292D46" w:rsidP="004B7E44">
      <w:pPr>
        <w:rPr>
          <w:rFonts w:ascii="Times New Roman" w:hAnsi="Times New Roman" w:cs="Times New Roman"/>
          <w:color w:val="auto"/>
        </w:rPr>
      </w:pPr>
    </w:p>
    <w:p w14:paraId="4AC7D468" w14:textId="651F5990" w:rsidR="00292D46" w:rsidRPr="00B61FC6" w:rsidRDefault="00292D46" w:rsidP="004B7E44">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7EBBCE63" w14:textId="1765F84D" w:rsidR="00292D46" w:rsidRDefault="00CF0E9E" w:rsidP="004B7E44">
      <w:pPr>
        <w:rPr>
          <w:rFonts w:ascii="Times New Roman" w:hAnsi="Times New Roman" w:cs="Times New Roman"/>
          <w:color w:val="auto"/>
        </w:rPr>
      </w:pPr>
      <w:r>
        <w:rPr>
          <w:rFonts w:ascii="Times New Roman" w:hAnsi="Times New Roman" w:cs="Times New Roman"/>
          <w:color w:val="auto"/>
        </w:rPr>
        <w:t>The purpose of this lab is to refresh the skills needed to configure routers and set up OSPF. This touches upon the subjects of routing tables, partial mesh networks, and also interaction between Cisco equipment.</w:t>
      </w:r>
      <w:r w:rsidR="00DB3F57">
        <w:rPr>
          <w:rFonts w:ascii="Times New Roman" w:hAnsi="Times New Roman" w:cs="Times New Roman"/>
          <w:color w:val="auto"/>
        </w:rPr>
        <w:t xml:space="preserve"> In this lab, OSPF and OSPFv3 was configured for 5 routers in both ipv4 and ipv6.</w:t>
      </w:r>
    </w:p>
    <w:p w14:paraId="0CB13202" w14:textId="0E2F1BD9" w:rsidR="00292D46" w:rsidRDefault="00292D46" w:rsidP="004B7E44">
      <w:pPr>
        <w:rPr>
          <w:rFonts w:ascii="Times New Roman" w:hAnsi="Times New Roman" w:cs="Times New Roman"/>
          <w:color w:val="auto"/>
        </w:rPr>
      </w:pPr>
    </w:p>
    <w:p w14:paraId="404C0237" w14:textId="54570C0B" w:rsidR="00292D46" w:rsidRPr="00B61FC6" w:rsidRDefault="00292D46" w:rsidP="004B7E44">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2A75F23E" w14:textId="3DC2EC3B" w:rsidR="00292D46" w:rsidRDefault="00DB3F57" w:rsidP="004B7E44">
      <w:pPr>
        <w:rPr>
          <w:rFonts w:ascii="Times New Roman" w:hAnsi="Times New Roman" w:cs="Times New Roman"/>
          <w:color w:val="auto"/>
        </w:rPr>
      </w:pPr>
      <w:r>
        <w:rPr>
          <w:rFonts w:ascii="Times New Roman" w:hAnsi="Times New Roman" w:cs="Times New Roman"/>
          <w:color w:val="auto"/>
        </w:rPr>
        <w:t xml:space="preserve">OSPF or Open Shortest Path First is a protocol used to fill out the routing table of a router. In other words, it will automatically recognize and document paths within a network within a few seconds. </w:t>
      </w:r>
      <w:r w:rsidR="005D0E5B">
        <w:rPr>
          <w:rFonts w:ascii="Times New Roman" w:hAnsi="Times New Roman" w:cs="Times New Roman"/>
          <w:color w:val="auto"/>
        </w:rPr>
        <w:t xml:space="preserve">It is more efficient than creating static routes on each router and allows the network to be easily expandable such as when adding new routers to the network. OSPF uses the shorted path first which means the routes will be shorter. OSPF is also not Cisco proprietary which means that it can be implemented in a large variety of networks. </w:t>
      </w:r>
      <w:r w:rsidR="00212913">
        <w:rPr>
          <w:rFonts w:ascii="Times New Roman" w:hAnsi="Times New Roman" w:cs="Times New Roman"/>
          <w:color w:val="auto"/>
        </w:rPr>
        <w:t xml:space="preserve">During OSPF, each router communicates with other routers or neighbors to create a routing table that looks the same. Originally, each router only has knowledge of networks directly connected to it but with algorithms they are shared so routers can know about networks not directly connected. This also allows different routes to be created using the shortest path to different networks. </w:t>
      </w:r>
      <w:r w:rsidR="00882576">
        <w:rPr>
          <w:rFonts w:ascii="Times New Roman" w:hAnsi="Times New Roman" w:cs="Times New Roman"/>
          <w:color w:val="auto"/>
        </w:rPr>
        <w:t xml:space="preserve">OSPF was created by the IETF in order to have </w:t>
      </w:r>
      <w:proofErr w:type="spellStart"/>
      <w:r w:rsidR="00882576">
        <w:rPr>
          <w:rFonts w:ascii="Times New Roman" w:hAnsi="Times New Roman" w:cs="Times New Roman"/>
          <w:color w:val="auto"/>
        </w:rPr>
        <w:t>a</w:t>
      </w:r>
      <w:proofErr w:type="spellEnd"/>
      <w:r w:rsidR="00882576">
        <w:rPr>
          <w:rFonts w:ascii="Times New Roman" w:hAnsi="Times New Roman" w:cs="Times New Roman"/>
          <w:color w:val="auto"/>
        </w:rPr>
        <w:t xml:space="preserve"> open vendor protocol that can be used to create routing tables. </w:t>
      </w:r>
      <w:r w:rsidR="005D0E5B">
        <w:rPr>
          <w:rFonts w:ascii="Times New Roman" w:hAnsi="Times New Roman" w:cs="Times New Roman"/>
          <w:color w:val="auto"/>
        </w:rPr>
        <w:t xml:space="preserve">OSPF is a very useful </w:t>
      </w:r>
      <w:r w:rsidR="00EE1C2B">
        <w:rPr>
          <w:rFonts w:ascii="Times New Roman" w:hAnsi="Times New Roman" w:cs="Times New Roman"/>
          <w:color w:val="auto"/>
        </w:rPr>
        <w:t>protocol,</w:t>
      </w:r>
      <w:r w:rsidR="005D0E5B">
        <w:rPr>
          <w:rFonts w:ascii="Times New Roman" w:hAnsi="Times New Roman" w:cs="Times New Roman"/>
          <w:color w:val="auto"/>
        </w:rPr>
        <w:t xml:space="preserve"> and it is essential to recognizing its use.</w:t>
      </w:r>
    </w:p>
    <w:p w14:paraId="0337AD8F" w14:textId="0A09F6E8" w:rsidR="00B04967" w:rsidRDefault="00B04967" w:rsidP="004B7E44">
      <w:pPr>
        <w:rPr>
          <w:rFonts w:ascii="Times New Roman" w:hAnsi="Times New Roman" w:cs="Times New Roman"/>
          <w:color w:val="auto"/>
        </w:rPr>
      </w:pPr>
    </w:p>
    <w:p w14:paraId="0F90CBD5" w14:textId="1DB6606C" w:rsidR="00B04967" w:rsidRPr="00B61FC6" w:rsidRDefault="00B04967" w:rsidP="00B04967">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3B51DF5A" w14:textId="4A8DE2CC" w:rsidR="00B04967" w:rsidRDefault="00EE1C2B" w:rsidP="004B7E44">
      <w:pPr>
        <w:rPr>
          <w:rFonts w:ascii="Times New Roman" w:hAnsi="Times New Roman" w:cs="Times New Roman"/>
          <w:color w:val="auto"/>
        </w:rPr>
      </w:pPr>
      <w:r>
        <w:rPr>
          <w:rFonts w:ascii="Times New Roman" w:hAnsi="Times New Roman" w:cs="Times New Roman"/>
          <w:color w:val="auto"/>
        </w:rPr>
        <w:t>We connected five Cisco 4321 routers together using the gigabit ethernet interface g0/0/0 and g0/0/1. We set router IDs for OSPF on each router and assigned different subnets of /30 between each router. We put the entire OSPF network in the backbone area 0 and with a process ID of 10. For routers 1 and 5 we created loopback interfaces on g0/0/1 and g0/0/0 respectively as to avoid creating a full mesh. The networks that each router was connected to was created using “network” statements under OSPF and advertised across the network. OSPFv3 was created in a similar manner however it required the command of “ipv6 unicast-routing” in order to enable ipv6 routing. Another difference was that “network” statement weren’t required for OSPF but link-</w:t>
      </w:r>
      <w:r>
        <w:rPr>
          <w:rFonts w:ascii="Times New Roman" w:hAnsi="Times New Roman" w:cs="Times New Roman"/>
          <w:color w:val="auto"/>
        </w:rPr>
        <w:lastRenderedPageBreak/>
        <w:t xml:space="preserve">local addressed need to be configured. Once OSPF and OSPFv3 were set up, pings were sent across the network to confirm functionality. </w:t>
      </w:r>
    </w:p>
    <w:p w14:paraId="60408C11" w14:textId="77777777" w:rsidR="00292D46" w:rsidRDefault="00292D46" w:rsidP="004B7E44">
      <w:pPr>
        <w:rPr>
          <w:rFonts w:ascii="Times New Roman" w:hAnsi="Times New Roman" w:cs="Times New Roman"/>
          <w:color w:val="auto"/>
        </w:rPr>
      </w:pPr>
    </w:p>
    <w:p w14:paraId="4EE8D436" w14:textId="25695DDE" w:rsidR="005D0E5B" w:rsidRDefault="00292D46" w:rsidP="004B7E44">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7139A054" w14:textId="369FB809" w:rsidR="005D0E5B" w:rsidRPr="00B61FC6" w:rsidRDefault="005D0E5B" w:rsidP="004B7E44">
      <w:pPr>
        <w:rPr>
          <w:rFonts w:ascii="Times New Roman" w:hAnsi="Times New Roman" w:cs="Times New Roman"/>
          <w:color w:val="auto"/>
          <w:sz w:val="36"/>
          <w:szCs w:val="36"/>
          <w:u w:val="single"/>
        </w:rPr>
      </w:pPr>
    </w:p>
    <w:p w14:paraId="1CEC124F" w14:textId="482B1E4F" w:rsidR="005D0E5B" w:rsidRPr="005D0E5B" w:rsidRDefault="005D0E5B" w:rsidP="005D0E5B">
      <w:pPr>
        <w:rPr>
          <w:rFonts w:ascii="Times New Roman" w:hAnsi="Times New Roman" w:cs="Times New Roman"/>
          <w:b/>
          <w:bCs/>
          <w:color w:val="auto"/>
        </w:rPr>
      </w:pPr>
      <w:r>
        <w:rPr>
          <w:rFonts w:ascii="Times New Roman" w:hAnsi="Times New Roman" w:cs="Times New Roman"/>
          <w:b/>
          <w:bCs/>
          <w:color w:val="auto"/>
        </w:rPr>
        <w:t>Configuration for router 1: (bolded comments are not part of the co</w:t>
      </w:r>
      <w:r w:rsidR="00AF1DD5">
        <w:rPr>
          <w:rFonts w:ascii="Times New Roman" w:hAnsi="Times New Roman" w:cs="Times New Roman"/>
          <w:b/>
          <w:bCs/>
          <w:color w:val="auto"/>
        </w:rPr>
        <w:t xml:space="preserve">mmands used </w:t>
      </w:r>
      <w:r>
        <w:rPr>
          <w:rFonts w:ascii="Times New Roman" w:hAnsi="Times New Roman" w:cs="Times New Roman"/>
          <w:b/>
          <w:bCs/>
          <w:color w:val="auto"/>
        </w:rPr>
        <w:t>and are just comments)</w:t>
      </w:r>
    </w:p>
    <w:p w14:paraId="59EE1804" w14:textId="2863EF9D" w:rsidR="005D0E5B" w:rsidRPr="005D0E5B" w:rsidRDefault="005D0E5B" w:rsidP="005D0E5B">
      <w:pPr>
        <w:rPr>
          <w:rFonts w:ascii="Times New Roman" w:hAnsi="Times New Roman" w:cs="Times New Roman"/>
          <w:color w:val="auto"/>
        </w:rPr>
      </w:pPr>
      <w:proofErr w:type="spellStart"/>
      <w:r w:rsidRPr="005D0E5B">
        <w:rPr>
          <w:rFonts w:ascii="Times New Roman" w:hAnsi="Times New Roman" w:cs="Times New Roman"/>
          <w:color w:val="auto"/>
        </w:rPr>
        <w:t>en</w:t>
      </w:r>
      <w:proofErr w:type="spellEnd"/>
      <w:r w:rsidRPr="005D0E5B">
        <w:rPr>
          <w:rFonts w:ascii="Times New Roman" w:hAnsi="Times New Roman" w:cs="Times New Roman"/>
          <w:color w:val="auto"/>
        </w:rPr>
        <w:t xml:space="preserve"> </w:t>
      </w:r>
    </w:p>
    <w:p w14:paraId="1E1C27B3"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config t</w:t>
      </w:r>
    </w:p>
    <w:p w14:paraId="392BB420"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 xml:space="preserve">router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w:t>
      </w:r>
    </w:p>
    <w:p w14:paraId="5CAA0F02" w14:textId="79481598" w:rsidR="005D0E5B" w:rsidRPr="005D0E5B" w:rsidRDefault="005D0E5B" w:rsidP="005D0E5B">
      <w:pPr>
        <w:rPr>
          <w:rFonts w:ascii="Times New Roman" w:hAnsi="Times New Roman" w:cs="Times New Roman"/>
          <w:b/>
          <w:bCs/>
          <w:color w:val="auto"/>
        </w:rPr>
      </w:pPr>
      <w:r w:rsidRPr="005D0E5B">
        <w:rPr>
          <w:rFonts w:ascii="Times New Roman" w:hAnsi="Times New Roman" w:cs="Times New Roman"/>
          <w:color w:val="auto"/>
        </w:rPr>
        <w:t>router-id 1.1.1.1</w:t>
      </w:r>
      <w:r>
        <w:rPr>
          <w:rFonts w:ascii="Times New Roman" w:hAnsi="Times New Roman" w:cs="Times New Roman"/>
          <w:color w:val="auto"/>
        </w:rPr>
        <w:t xml:space="preserve"> </w:t>
      </w:r>
      <w:r>
        <w:rPr>
          <w:rFonts w:ascii="Times New Roman" w:hAnsi="Times New Roman" w:cs="Times New Roman"/>
          <w:b/>
          <w:bCs/>
          <w:color w:val="auto"/>
        </w:rPr>
        <w:t>(router id will vary based on router. ID used for router 2 was 2.2.2.2, router 3 was 3.3.3.3, etc.)</w:t>
      </w:r>
    </w:p>
    <w:p w14:paraId="030EA256"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network 10.1.1.0 0.0.0.3 area 0</w:t>
      </w:r>
    </w:p>
    <w:p w14:paraId="63767237"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network 10.1.1.18 0.0.0.3 area 0</w:t>
      </w:r>
    </w:p>
    <w:p w14:paraId="520891EE" w14:textId="77777777" w:rsidR="005D0E5B" w:rsidRPr="005D0E5B" w:rsidRDefault="005D0E5B" w:rsidP="005D0E5B">
      <w:pPr>
        <w:rPr>
          <w:rFonts w:ascii="Times New Roman" w:hAnsi="Times New Roman" w:cs="Times New Roman"/>
          <w:color w:val="auto"/>
        </w:rPr>
      </w:pPr>
    </w:p>
    <w:p w14:paraId="2DD34229"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ipv6 unicast-routing</w:t>
      </w:r>
    </w:p>
    <w:p w14:paraId="1C9DEB8C" w14:textId="77777777" w:rsidR="005D0E5B" w:rsidRPr="005D0E5B" w:rsidRDefault="005D0E5B" w:rsidP="005D0E5B">
      <w:pPr>
        <w:rPr>
          <w:rFonts w:ascii="Times New Roman" w:hAnsi="Times New Roman" w:cs="Times New Roman"/>
          <w:color w:val="auto"/>
        </w:rPr>
      </w:pPr>
    </w:p>
    <w:p w14:paraId="71622CBA"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 xml:space="preserve">ipv6 router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w:t>
      </w:r>
    </w:p>
    <w:p w14:paraId="5E5AD7BA"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router-id 1.1.1.1</w:t>
      </w:r>
    </w:p>
    <w:p w14:paraId="5E12D3A9" w14:textId="77777777" w:rsidR="005D0E5B" w:rsidRPr="005D0E5B" w:rsidRDefault="005D0E5B" w:rsidP="005D0E5B">
      <w:pPr>
        <w:rPr>
          <w:rFonts w:ascii="Times New Roman" w:hAnsi="Times New Roman" w:cs="Times New Roman"/>
          <w:color w:val="auto"/>
        </w:rPr>
      </w:pPr>
    </w:p>
    <w:p w14:paraId="134ED31D"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 xml:space="preserve">int g0/0/0 </w:t>
      </w:r>
    </w:p>
    <w:p w14:paraId="5205B568" w14:textId="69F820F5" w:rsidR="005D0E5B" w:rsidRPr="005D0E5B" w:rsidRDefault="005D0E5B" w:rsidP="005D0E5B">
      <w:pPr>
        <w:rPr>
          <w:rFonts w:ascii="Times New Roman" w:hAnsi="Times New Roman" w:cs="Times New Roman"/>
          <w:b/>
          <w:bCs/>
          <w:color w:val="auto"/>
        </w:rPr>
      </w:pPr>
      <w:proofErr w:type="spellStart"/>
      <w:r w:rsidRPr="005D0E5B">
        <w:rPr>
          <w:rFonts w:ascii="Times New Roman" w:hAnsi="Times New Roman" w:cs="Times New Roman"/>
          <w:color w:val="auto"/>
        </w:rPr>
        <w:t>ip</w:t>
      </w:r>
      <w:proofErr w:type="spellEnd"/>
      <w:r w:rsidRPr="005D0E5B">
        <w:rPr>
          <w:rFonts w:ascii="Times New Roman" w:hAnsi="Times New Roman" w:cs="Times New Roman"/>
          <w:color w:val="auto"/>
        </w:rPr>
        <w:t xml:space="preserve"> address 10.1.1.1 255.255.255.252</w:t>
      </w:r>
      <w:r>
        <w:rPr>
          <w:rFonts w:ascii="Times New Roman" w:hAnsi="Times New Roman" w:cs="Times New Roman"/>
          <w:color w:val="auto"/>
        </w:rPr>
        <w:t xml:space="preserve"> </w:t>
      </w:r>
      <w:r>
        <w:rPr>
          <w:rFonts w:ascii="Times New Roman" w:hAnsi="Times New Roman" w:cs="Times New Roman"/>
          <w:b/>
          <w:bCs/>
          <w:color w:val="auto"/>
        </w:rPr>
        <w:t xml:space="preserve">(ipv4 address for each interface of the router is different, see network diagrams with </w:t>
      </w:r>
      <w:proofErr w:type="spellStart"/>
      <w:r>
        <w:rPr>
          <w:rFonts w:ascii="Times New Roman" w:hAnsi="Times New Roman" w:cs="Times New Roman"/>
          <w:b/>
          <w:bCs/>
          <w:color w:val="auto"/>
        </w:rPr>
        <w:t>ip</w:t>
      </w:r>
      <w:proofErr w:type="spellEnd"/>
      <w:r>
        <w:rPr>
          <w:rFonts w:ascii="Times New Roman" w:hAnsi="Times New Roman" w:cs="Times New Roman"/>
          <w:b/>
          <w:bCs/>
          <w:color w:val="auto"/>
        </w:rPr>
        <w:t xml:space="preserve"> for reference)</w:t>
      </w:r>
    </w:p>
    <w:p w14:paraId="400D47A0" w14:textId="77777777" w:rsidR="005D0E5B" w:rsidRPr="005D0E5B" w:rsidRDefault="005D0E5B" w:rsidP="005D0E5B">
      <w:pPr>
        <w:rPr>
          <w:rFonts w:ascii="Times New Roman" w:hAnsi="Times New Roman" w:cs="Times New Roman"/>
          <w:color w:val="auto"/>
        </w:rPr>
      </w:pPr>
      <w:proofErr w:type="spellStart"/>
      <w:r w:rsidRPr="005D0E5B">
        <w:rPr>
          <w:rFonts w:ascii="Times New Roman" w:hAnsi="Times New Roman" w:cs="Times New Roman"/>
          <w:color w:val="auto"/>
        </w:rPr>
        <w:t>ip</w:t>
      </w:r>
      <w:proofErr w:type="spellEnd"/>
      <w:r w:rsidRPr="005D0E5B">
        <w:rPr>
          <w:rFonts w:ascii="Times New Roman" w:hAnsi="Times New Roman" w:cs="Times New Roman"/>
          <w:color w:val="auto"/>
        </w:rPr>
        <w:t xml:space="preserve">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 area 0</w:t>
      </w:r>
    </w:p>
    <w:p w14:paraId="58818DBB"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no shut</w:t>
      </w:r>
    </w:p>
    <w:p w14:paraId="7D271925" w14:textId="478CE10E"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ipv6 address 2001:db8:acad:1::1/64</w:t>
      </w:r>
      <w:r>
        <w:rPr>
          <w:rFonts w:ascii="Times New Roman" w:hAnsi="Times New Roman" w:cs="Times New Roman"/>
          <w:color w:val="auto"/>
        </w:rPr>
        <w:t xml:space="preserve"> </w:t>
      </w:r>
      <w:r>
        <w:rPr>
          <w:rFonts w:ascii="Times New Roman" w:hAnsi="Times New Roman" w:cs="Times New Roman"/>
          <w:b/>
          <w:bCs/>
          <w:color w:val="auto"/>
        </w:rPr>
        <w:t xml:space="preserve">(ipv4 address for each interface of the router is different, see network diagrams with </w:t>
      </w:r>
      <w:proofErr w:type="spellStart"/>
      <w:r>
        <w:rPr>
          <w:rFonts w:ascii="Times New Roman" w:hAnsi="Times New Roman" w:cs="Times New Roman"/>
          <w:b/>
          <w:bCs/>
          <w:color w:val="auto"/>
        </w:rPr>
        <w:t>ip</w:t>
      </w:r>
      <w:proofErr w:type="spellEnd"/>
      <w:r>
        <w:rPr>
          <w:rFonts w:ascii="Times New Roman" w:hAnsi="Times New Roman" w:cs="Times New Roman"/>
          <w:b/>
          <w:bCs/>
          <w:color w:val="auto"/>
        </w:rPr>
        <w:t xml:space="preserve"> for reference)</w:t>
      </w:r>
    </w:p>
    <w:p w14:paraId="5FFC94F4" w14:textId="0432416D" w:rsidR="005D0E5B" w:rsidRPr="005D0E5B" w:rsidRDefault="005D0E5B" w:rsidP="005D0E5B">
      <w:pPr>
        <w:rPr>
          <w:rFonts w:ascii="Times New Roman" w:hAnsi="Times New Roman" w:cs="Times New Roman"/>
          <w:b/>
          <w:bCs/>
          <w:color w:val="auto"/>
        </w:rPr>
      </w:pPr>
      <w:r w:rsidRPr="005D0E5B">
        <w:rPr>
          <w:rFonts w:ascii="Times New Roman" w:hAnsi="Times New Roman" w:cs="Times New Roman"/>
          <w:color w:val="auto"/>
        </w:rPr>
        <w:t>ipv6 address fe80::1 link-local</w:t>
      </w:r>
      <w:r>
        <w:rPr>
          <w:rFonts w:ascii="Times New Roman" w:hAnsi="Times New Roman" w:cs="Times New Roman"/>
          <w:color w:val="auto"/>
        </w:rPr>
        <w:t xml:space="preserve"> </w:t>
      </w:r>
      <w:r>
        <w:rPr>
          <w:rFonts w:ascii="Times New Roman" w:hAnsi="Times New Roman" w:cs="Times New Roman"/>
          <w:b/>
          <w:bCs/>
          <w:color w:val="auto"/>
        </w:rPr>
        <w:t>(l</w:t>
      </w:r>
      <w:r w:rsidR="00AF1DD5">
        <w:rPr>
          <w:rFonts w:ascii="Times New Roman" w:hAnsi="Times New Roman" w:cs="Times New Roman"/>
          <w:b/>
          <w:bCs/>
          <w:color w:val="auto"/>
        </w:rPr>
        <w:t xml:space="preserve">ink-local addresses will also vary. See network diagrams with </w:t>
      </w:r>
      <w:proofErr w:type="spellStart"/>
      <w:r w:rsidR="00AF1DD5">
        <w:rPr>
          <w:rFonts w:ascii="Times New Roman" w:hAnsi="Times New Roman" w:cs="Times New Roman"/>
          <w:b/>
          <w:bCs/>
          <w:color w:val="auto"/>
        </w:rPr>
        <w:t>ip</w:t>
      </w:r>
      <w:proofErr w:type="spellEnd"/>
      <w:r w:rsidR="00AF1DD5">
        <w:rPr>
          <w:rFonts w:ascii="Times New Roman" w:hAnsi="Times New Roman" w:cs="Times New Roman"/>
          <w:b/>
          <w:bCs/>
          <w:color w:val="auto"/>
        </w:rPr>
        <w:t>)</w:t>
      </w:r>
    </w:p>
    <w:p w14:paraId="77EB3FDC"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 xml:space="preserve">ipv6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 area 0</w:t>
      </w:r>
    </w:p>
    <w:p w14:paraId="16FDD85B" w14:textId="77777777" w:rsidR="005D0E5B" w:rsidRPr="005D0E5B" w:rsidRDefault="005D0E5B" w:rsidP="005D0E5B">
      <w:pPr>
        <w:rPr>
          <w:rFonts w:ascii="Times New Roman" w:hAnsi="Times New Roman" w:cs="Times New Roman"/>
          <w:color w:val="auto"/>
        </w:rPr>
      </w:pPr>
    </w:p>
    <w:p w14:paraId="2361D13C" w14:textId="77777777" w:rsidR="005D0E5B" w:rsidRPr="005D0E5B" w:rsidRDefault="005D0E5B" w:rsidP="005D0E5B">
      <w:pPr>
        <w:rPr>
          <w:rFonts w:ascii="Times New Roman" w:hAnsi="Times New Roman" w:cs="Times New Roman"/>
          <w:color w:val="auto"/>
        </w:rPr>
      </w:pPr>
    </w:p>
    <w:p w14:paraId="7AA4AAC8" w14:textId="2B9F447E"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 xml:space="preserve">int </w:t>
      </w:r>
      <w:r w:rsidR="00AF1DD5">
        <w:rPr>
          <w:rFonts w:ascii="Times New Roman" w:hAnsi="Times New Roman" w:cs="Times New Roman"/>
          <w:color w:val="auto"/>
        </w:rPr>
        <w:t>lo0</w:t>
      </w:r>
    </w:p>
    <w:p w14:paraId="1A38BF82" w14:textId="77777777" w:rsidR="005D0E5B" w:rsidRPr="005D0E5B" w:rsidRDefault="005D0E5B" w:rsidP="005D0E5B">
      <w:pPr>
        <w:rPr>
          <w:rFonts w:ascii="Times New Roman" w:hAnsi="Times New Roman" w:cs="Times New Roman"/>
          <w:color w:val="auto"/>
        </w:rPr>
      </w:pPr>
      <w:proofErr w:type="spellStart"/>
      <w:r w:rsidRPr="005D0E5B">
        <w:rPr>
          <w:rFonts w:ascii="Times New Roman" w:hAnsi="Times New Roman" w:cs="Times New Roman"/>
          <w:color w:val="auto"/>
        </w:rPr>
        <w:t>ip</w:t>
      </w:r>
      <w:proofErr w:type="spellEnd"/>
      <w:r w:rsidRPr="005D0E5B">
        <w:rPr>
          <w:rFonts w:ascii="Times New Roman" w:hAnsi="Times New Roman" w:cs="Times New Roman"/>
          <w:color w:val="auto"/>
        </w:rPr>
        <w:t xml:space="preserve"> address 10.1.1.18 255.255.255.252</w:t>
      </w:r>
    </w:p>
    <w:p w14:paraId="0E1793A7" w14:textId="77777777" w:rsidR="005D0E5B" w:rsidRPr="005D0E5B" w:rsidRDefault="005D0E5B" w:rsidP="005D0E5B">
      <w:pPr>
        <w:rPr>
          <w:rFonts w:ascii="Times New Roman" w:hAnsi="Times New Roman" w:cs="Times New Roman"/>
          <w:color w:val="auto"/>
        </w:rPr>
      </w:pPr>
      <w:proofErr w:type="spellStart"/>
      <w:r w:rsidRPr="005D0E5B">
        <w:rPr>
          <w:rFonts w:ascii="Times New Roman" w:hAnsi="Times New Roman" w:cs="Times New Roman"/>
          <w:color w:val="auto"/>
        </w:rPr>
        <w:t>ip</w:t>
      </w:r>
      <w:proofErr w:type="spellEnd"/>
      <w:r w:rsidRPr="005D0E5B">
        <w:rPr>
          <w:rFonts w:ascii="Times New Roman" w:hAnsi="Times New Roman" w:cs="Times New Roman"/>
          <w:color w:val="auto"/>
        </w:rPr>
        <w:t xml:space="preserve">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 area 0</w:t>
      </w:r>
    </w:p>
    <w:p w14:paraId="398834B3"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t>no shut</w:t>
      </w:r>
    </w:p>
    <w:p w14:paraId="395A985C" w14:textId="77777777" w:rsidR="005D0E5B" w:rsidRPr="005D0E5B" w:rsidRDefault="005D0E5B" w:rsidP="005D0E5B">
      <w:pPr>
        <w:rPr>
          <w:rFonts w:ascii="Times New Roman" w:hAnsi="Times New Roman" w:cs="Times New Roman"/>
          <w:color w:val="auto"/>
        </w:rPr>
      </w:pPr>
      <w:r w:rsidRPr="005D0E5B">
        <w:rPr>
          <w:rFonts w:ascii="Times New Roman" w:hAnsi="Times New Roman" w:cs="Times New Roman"/>
          <w:color w:val="auto"/>
        </w:rPr>
        <w:lastRenderedPageBreak/>
        <w:t>ipv6 address 2001:db8:acad:5::2/64</w:t>
      </w:r>
    </w:p>
    <w:p w14:paraId="238649BD" w14:textId="66E2977A" w:rsidR="00292D46" w:rsidRDefault="005D0E5B" w:rsidP="005D0E5B">
      <w:pPr>
        <w:rPr>
          <w:rFonts w:ascii="Times New Roman" w:hAnsi="Times New Roman" w:cs="Times New Roman"/>
          <w:color w:val="auto"/>
        </w:rPr>
      </w:pPr>
      <w:r w:rsidRPr="005D0E5B">
        <w:rPr>
          <w:rFonts w:ascii="Times New Roman" w:hAnsi="Times New Roman" w:cs="Times New Roman"/>
          <w:color w:val="auto"/>
        </w:rPr>
        <w:t>ipv6 address fe80::2 link-local</w:t>
      </w:r>
    </w:p>
    <w:p w14:paraId="1DDA2373" w14:textId="77777777" w:rsidR="005D0E5B" w:rsidRDefault="005D0E5B" w:rsidP="005D0E5B">
      <w:pPr>
        <w:rPr>
          <w:rFonts w:ascii="Times New Roman" w:hAnsi="Times New Roman" w:cs="Times New Roman"/>
          <w:color w:val="auto"/>
        </w:rPr>
      </w:pPr>
    </w:p>
    <w:p w14:paraId="3E854938" w14:textId="650E8DF2" w:rsidR="00AF1DD5" w:rsidRDefault="00292D46" w:rsidP="004B7E44">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7A685BEB" w14:textId="2EA5333C" w:rsidR="00AF1DD5" w:rsidRDefault="00AF1DD5" w:rsidP="004B7E44">
      <w:pPr>
        <w:rPr>
          <w:rFonts w:ascii="Times New Roman" w:hAnsi="Times New Roman" w:cs="Times New Roman"/>
          <w:color w:val="auto"/>
          <w:sz w:val="36"/>
          <w:szCs w:val="36"/>
          <w:u w:val="single"/>
        </w:rPr>
      </w:pPr>
    </w:p>
    <w:p w14:paraId="12AB3F9E" w14:textId="4F54CAC4" w:rsidR="00AF1DD5" w:rsidRPr="00AF1DD5" w:rsidRDefault="00AF1DD5" w:rsidP="004B7E44">
      <w:pPr>
        <w:rPr>
          <w:rFonts w:ascii="Times New Roman" w:hAnsi="Times New Roman" w:cs="Times New Roman"/>
          <w:color w:val="auto"/>
          <w:sz w:val="36"/>
          <w:szCs w:val="36"/>
        </w:rPr>
      </w:pPr>
      <w:r>
        <w:rPr>
          <w:rFonts w:ascii="Times New Roman" w:hAnsi="Times New Roman" w:cs="Times New Roman"/>
          <w:color w:val="auto"/>
          <w:sz w:val="36"/>
          <w:szCs w:val="36"/>
        </w:rPr>
        <w:t>IPv4</w:t>
      </w:r>
    </w:p>
    <w:p w14:paraId="0022A7D3" w14:textId="02F39221" w:rsidR="00AF1DD5" w:rsidRDefault="00AF1DD5" w:rsidP="004B7E44">
      <w:pPr>
        <w:rPr>
          <w:rFonts w:ascii="Times New Roman" w:hAnsi="Times New Roman" w:cs="Times New Roman"/>
          <w:color w:val="auto"/>
          <w:sz w:val="36"/>
          <w:szCs w:val="36"/>
          <w:u w:val="single"/>
        </w:rPr>
      </w:pPr>
      <w:r>
        <w:rPr>
          <w:noProof/>
        </w:rPr>
        <w:drawing>
          <wp:inline distT="0" distB="0" distL="0" distR="0" wp14:anchorId="5D4F0006" wp14:editId="6232A675">
            <wp:extent cx="6309360" cy="1427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9360" cy="1427480"/>
                    </a:xfrm>
                    <a:prstGeom prst="rect">
                      <a:avLst/>
                    </a:prstGeom>
                    <a:noFill/>
                    <a:ln>
                      <a:noFill/>
                    </a:ln>
                  </pic:spPr>
                </pic:pic>
              </a:graphicData>
            </a:graphic>
          </wp:inline>
        </w:drawing>
      </w:r>
    </w:p>
    <w:p w14:paraId="5539B60F" w14:textId="422074D5" w:rsidR="00AF1DD5" w:rsidRDefault="00AF1DD5" w:rsidP="004B7E44">
      <w:pPr>
        <w:rPr>
          <w:rFonts w:ascii="Times New Roman" w:hAnsi="Times New Roman" w:cs="Times New Roman"/>
          <w:color w:val="auto"/>
          <w:sz w:val="36"/>
          <w:szCs w:val="36"/>
          <w:u w:val="single"/>
        </w:rPr>
      </w:pPr>
    </w:p>
    <w:p w14:paraId="722ED80E" w14:textId="3BDBFFCF" w:rsidR="00AF1DD5" w:rsidRPr="00AF1DD5" w:rsidRDefault="00AF1DD5" w:rsidP="004B7E44">
      <w:pPr>
        <w:rPr>
          <w:rFonts w:ascii="Times New Roman" w:hAnsi="Times New Roman" w:cs="Times New Roman"/>
          <w:color w:val="auto"/>
          <w:sz w:val="36"/>
          <w:szCs w:val="36"/>
        </w:rPr>
      </w:pPr>
      <w:r w:rsidRPr="00AF1DD5">
        <w:rPr>
          <w:rFonts w:ascii="Times New Roman" w:hAnsi="Times New Roman" w:cs="Times New Roman"/>
          <w:color w:val="auto"/>
          <w:sz w:val="36"/>
          <w:szCs w:val="36"/>
        </w:rPr>
        <w:t>IPv6</w:t>
      </w:r>
    </w:p>
    <w:p w14:paraId="4577B076"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R1: </w:t>
      </w:r>
    </w:p>
    <w:p w14:paraId="1BB980A7"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g0/0/0 - 2001:db8:acad:1::1 fe80::1</w:t>
      </w:r>
    </w:p>
    <w:p w14:paraId="36893BB8" w14:textId="4C5D0776" w:rsidR="00AF1DD5" w:rsidRPr="00AF1DD5" w:rsidRDefault="00AF1DD5" w:rsidP="00AF1DD5">
      <w:pPr>
        <w:rPr>
          <w:rFonts w:ascii="Times New Roman" w:hAnsi="Times New Roman" w:cs="Times New Roman"/>
          <w:color w:val="auto"/>
        </w:rPr>
      </w:pPr>
      <w:r>
        <w:rPr>
          <w:rFonts w:ascii="Times New Roman" w:hAnsi="Times New Roman" w:cs="Times New Roman"/>
          <w:color w:val="auto"/>
        </w:rPr>
        <w:t>Lo0</w:t>
      </w:r>
      <w:r w:rsidRPr="00AF1DD5">
        <w:rPr>
          <w:rFonts w:ascii="Times New Roman" w:hAnsi="Times New Roman" w:cs="Times New Roman"/>
          <w:color w:val="auto"/>
        </w:rPr>
        <w:t xml:space="preserve"> - 2001:db8:acad:5::2 fe80::2</w:t>
      </w:r>
    </w:p>
    <w:p w14:paraId="49C4CC66" w14:textId="77777777" w:rsidR="00AF1DD5" w:rsidRPr="00AF1DD5" w:rsidRDefault="00AF1DD5" w:rsidP="00AF1DD5">
      <w:pPr>
        <w:rPr>
          <w:rFonts w:ascii="Times New Roman" w:hAnsi="Times New Roman" w:cs="Times New Roman"/>
          <w:color w:val="auto"/>
        </w:rPr>
      </w:pPr>
    </w:p>
    <w:p w14:paraId="1DE234A2"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R2: </w:t>
      </w:r>
    </w:p>
    <w:p w14:paraId="0A09DA96"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g0/0/0 - 2001:db8:acad:2::1 fe80::1</w:t>
      </w:r>
    </w:p>
    <w:p w14:paraId="371354A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g0/0/1 - 2001:db8:acad:1::2 fe80::2</w:t>
      </w:r>
    </w:p>
    <w:p w14:paraId="7BA3724A" w14:textId="77777777" w:rsidR="00AF1DD5" w:rsidRPr="00AF1DD5" w:rsidRDefault="00AF1DD5" w:rsidP="00AF1DD5">
      <w:pPr>
        <w:rPr>
          <w:rFonts w:ascii="Times New Roman" w:hAnsi="Times New Roman" w:cs="Times New Roman"/>
          <w:color w:val="auto"/>
        </w:rPr>
      </w:pPr>
    </w:p>
    <w:p w14:paraId="4864891A"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R3: </w:t>
      </w:r>
    </w:p>
    <w:p w14:paraId="53EC8CFA"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g0/0/0 - 2001:db8:acad:3::1 fe80::1</w:t>
      </w:r>
    </w:p>
    <w:p w14:paraId="34E92731"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g0/0/1 - 2001:db8:acad:2::2 fe80::2</w:t>
      </w:r>
    </w:p>
    <w:p w14:paraId="6F914A81" w14:textId="77777777" w:rsidR="00AF1DD5" w:rsidRPr="00AF1DD5" w:rsidRDefault="00AF1DD5" w:rsidP="00AF1DD5">
      <w:pPr>
        <w:rPr>
          <w:rFonts w:ascii="Times New Roman" w:hAnsi="Times New Roman" w:cs="Times New Roman"/>
          <w:color w:val="auto"/>
        </w:rPr>
      </w:pPr>
    </w:p>
    <w:p w14:paraId="33E4308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R4:</w:t>
      </w:r>
    </w:p>
    <w:p w14:paraId="54274419"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g0/0/0 - 2001:db8:acad:4::1 fe80::1</w:t>
      </w:r>
    </w:p>
    <w:p w14:paraId="016C59BD"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g0/0/1 - 2001:db8:acad:3::2 fe80::2</w:t>
      </w:r>
    </w:p>
    <w:p w14:paraId="34BB554B" w14:textId="77777777" w:rsidR="00AF1DD5" w:rsidRPr="00AF1DD5" w:rsidRDefault="00AF1DD5" w:rsidP="00AF1DD5">
      <w:pPr>
        <w:rPr>
          <w:rFonts w:ascii="Times New Roman" w:hAnsi="Times New Roman" w:cs="Times New Roman"/>
          <w:color w:val="auto"/>
        </w:rPr>
      </w:pPr>
    </w:p>
    <w:p w14:paraId="11C3E97A"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R5:</w:t>
      </w:r>
    </w:p>
    <w:p w14:paraId="23E0BA63" w14:textId="4871BF23" w:rsidR="00AF1DD5" w:rsidRPr="00AF1DD5" w:rsidRDefault="00AF1DD5" w:rsidP="00AF1DD5">
      <w:pPr>
        <w:rPr>
          <w:rFonts w:ascii="Times New Roman" w:hAnsi="Times New Roman" w:cs="Times New Roman"/>
          <w:color w:val="auto"/>
        </w:rPr>
      </w:pPr>
      <w:r>
        <w:rPr>
          <w:rFonts w:ascii="Times New Roman" w:hAnsi="Times New Roman" w:cs="Times New Roman"/>
          <w:color w:val="auto"/>
        </w:rPr>
        <w:t>Lo0</w:t>
      </w:r>
      <w:r w:rsidRPr="00AF1DD5">
        <w:rPr>
          <w:rFonts w:ascii="Times New Roman" w:hAnsi="Times New Roman" w:cs="Times New Roman"/>
          <w:color w:val="auto"/>
        </w:rPr>
        <w:t xml:space="preserve"> - 2001:db8:acad:5::1 fe80::1</w:t>
      </w:r>
    </w:p>
    <w:p w14:paraId="773ED0AE" w14:textId="18135D1C" w:rsidR="00292D46" w:rsidRDefault="00AF1DD5" w:rsidP="00AF1DD5">
      <w:pPr>
        <w:rPr>
          <w:rFonts w:ascii="Times New Roman" w:hAnsi="Times New Roman" w:cs="Times New Roman"/>
          <w:color w:val="auto"/>
        </w:rPr>
      </w:pPr>
      <w:r w:rsidRPr="00AF1DD5">
        <w:rPr>
          <w:rFonts w:ascii="Times New Roman" w:hAnsi="Times New Roman" w:cs="Times New Roman"/>
          <w:color w:val="auto"/>
        </w:rPr>
        <w:t>g0/0/1 - 2001:db8:acad:4::2 fe80::2</w:t>
      </w:r>
    </w:p>
    <w:p w14:paraId="39E7ABA7" w14:textId="07B0ED27" w:rsidR="00AF1DD5" w:rsidRDefault="00AF1DD5" w:rsidP="00AF1DD5">
      <w:pPr>
        <w:rPr>
          <w:rFonts w:ascii="Times New Roman" w:hAnsi="Times New Roman" w:cs="Times New Roman"/>
          <w:color w:val="auto"/>
        </w:rPr>
      </w:pPr>
    </w:p>
    <w:p w14:paraId="2986AF96" w14:textId="77777777" w:rsidR="00AF1DD5" w:rsidRDefault="00AF1DD5" w:rsidP="00AF1DD5">
      <w:pPr>
        <w:rPr>
          <w:rFonts w:ascii="Times New Roman" w:hAnsi="Times New Roman" w:cs="Times New Roman"/>
          <w:color w:val="auto"/>
        </w:rPr>
      </w:pPr>
    </w:p>
    <w:p w14:paraId="5DCD93BA" w14:textId="60B75E6D" w:rsidR="00292D46" w:rsidRPr="00B61FC6" w:rsidRDefault="00292D46" w:rsidP="004B7E44">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lastRenderedPageBreak/>
        <w:t>Configurations</w:t>
      </w:r>
    </w:p>
    <w:p w14:paraId="5A59F047" w14:textId="42F56E85" w:rsidR="00AF1DD5" w:rsidRDefault="00AF1DD5" w:rsidP="004B7E44">
      <w:pPr>
        <w:rPr>
          <w:rFonts w:ascii="Times New Roman" w:hAnsi="Times New Roman" w:cs="Times New Roman"/>
          <w:color w:val="auto"/>
        </w:rPr>
      </w:pPr>
    </w:p>
    <w:p w14:paraId="5C9DBE01" w14:textId="26FB0D4C" w:rsidR="00AF1DD5" w:rsidRPr="00AF1DD5" w:rsidRDefault="00AF1DD5" w:rsidP="00AF1DD5">
      <w:pPr>
        <w:jc w:val="center"/>
        <w:rPr>
          <w:rFonts w:ascii="Times New Roman" w:hAnsi="Times New Roman" w:cs="Times New Roman"/>
          <w:b/>
          <w:bCs/>
          <w:i/>
          <w:iCs/>
          <w:color w:val="auto"/>
          <w:sz w:val="32"/>
          <w:szCs w:val="32"/>
        </w:rPr>
      </w:pPr>
      <w:r w:rsidRPr="00AF1DD5">
        <w:rPr>
          <w:rFonts w:ascii="Times New Roman" w:hAnsi="Times New Roman" w:cs="Times New Roman"/>
          <w:b/>
          <w:bCs/>
          <w:i/>
          <w:iCs/>
          <w:color w:val="auto"/>
          <w:sz w:val="32"/>
          <w:szCs w:val="32"/>
        </w:rPr>
        <w:t>Pings (ipv4):</w:t>
      </w:r>
    </w:p>
    <w:p w14:paraId="4AC67501"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10.1.1.18</w:t>
      </w:r>
    </w:p>
    <w:p w14:paraId="3A838E17"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63EEE351"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10.1.1.18, timeout is 2 seconds:</w:t>
      </w:r>
    </w:p>
    <w:p w14:paraId="5E9387E5" w14:textId="7E15DA78" w:rsidR="00AF1DD5" w:rsidRPr="00AF1DD5" w:rsidRDefault="00AF1DD5" w:rsidP="00AF1DD5">
      <w:pPr>
        <w:rPr>
          <w:rFonts w:ascii="Times New Roman" w:hAnsi="Times New Roman" w:cs="Times New Roman"/>
          <w:color w:val="auto"/>
        </w:rPr>
      </w:pPr>
    </w:p>
    <w:p w14:paraId="5CD1447D"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633D699E" w14:textId="77777777" w:rsidR="00AF1DD5" w:rsidRPr="00AF1DD5" w:rsidRDefault="00AF1DD5" w:rsidP="00AF1DD5">
      <w:pPr>
        <w:rPr>
          <w:rFonts w:ascii="Times New Roman" w:hAnsi="Times New Roman" w:cs="Times New Roman"/>
          <w:color w:val="auto"/>
        </w:rPr>
      </w:pPr>
    </w:p>
    <w:p w14:paraId="4609B60E"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10.1.1.17</w:t>
      </w:r>
    </w:p>
    <w:p w14:paraId="7D9A00E3"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18210173"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10.1.1.17, timeout is 2 seconds:</w:t>
      </w:r>
    </w:p>
    <w:p w14:paraId="45414B5B" w14:textId="394E2668" w:rsidR="00AF1DD5" w:rsidRPr="00AF1DD5" w:rsidRDefault="00AF1DD5" w:rsidP="00AF1DD5">
      <w:pPr>
        <w:rPr>
          <w:rFonts w:ascii="Times New Roman" w:hAnsi="Times New Roman" w:cs="Times New Roman"/>
          <w:color w:val="auto"/>
        </w:rPr>
      </w:pPr>
    </w:p>
    <w:p w14:paraId="74F4ACD6"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69977238" w14:textId="77777777" w:rsidR="00AF1DD5" w:rsidRPr="00AF1DD5" w:rsidRDefault="00AF1DD5" w:rsidP="00AF1DD5">
      <w:pPr>
        <w:rPr>
          <w:rFonts w:ascii="Times New Roman" w:hAnsi="Times New Roman" w:cs="Times New Roman"/>
          <w:color w:val="auto"/>
        </w:rPr>
      </w:pPr>
    </w:p>
    <w:p w14:paraId="7205BE82"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10.1.1.14</w:t>
      </w:r>
    </w:p>
    <w:p w14:paraId="616A7E35"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4D789031"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10.1.1.14, timeout is 2 seconds:</w:t>
      </w:r>
    </w:p>
    <w:p w14:paraId="254098F2" w14:textId="408502F4" w:rsidR="00AF1DD5" w:rsidRPr="00AF1DD5" w:rsidRDefault="00AF1DD5" w:rsidP="00AF1DD5">
      <w:pPr>
        <w:rPr>
          <w:rFonts w:ascii="Times New Roman" w:hAnsi="Times New Roman" w:cs="Times New Roman"/>
          <w:color w:val="auto"/>
        </w:rPr>
      </w:pPr>
    </w:p>
    <w:p w14:paraId="3A383A0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1A170EA3" w14:textId="77777777" w:rsidR="00AF1DD5" w:rsidRPr="00AF1DD5" w:rsidRDefault="00AF1DD5" w:rsidP="00AF1DD5">
      <w:pPr>
        <w:rPr>
          <w:rFonts w:ascii="Times New Roman" w:hAnsi="Times New Roman" w:cs="Times New Roman"/>
          <w:color w:val="auto"/>
        </w:rPr>
      </w:pPr>
    </w:p>
    <w:p w14:paraId="019952DE"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10.1.1.13</w:t>
      </w:r>
    </w:p>
    <w:p w14:paraId="720CC55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6EFBB1B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10.1.1.13, timeout is 2 seconds:</w:t>
      </w:r>
    </w:p>
    <w:p w14:paraId="48DE6CE9" w14:textId="144D0948" w:rsidR="00AF1DD5" w:rsidRPr="00AF1DD5" w:rsidRDefault="00AF1DD5" w:rsidP="00AF1DD5">
      <w:pPr>
        <w:rPr>
          <w:rFonts w:ascii="Times New Roman" w:hAnsi="Times New Roman" w:cs="Times New Roman"/>
          <w:color w:val="auto"/>
        </w:rPr>
      </w:pPr>
    </w:p>
    <w:p w14:paraId="18050AFA"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1482D49E" w14:textId="77777777" w:rsidR="00AF1DD5" w:rsidRPr="00AF1DD5" w:rsidRDefault="00AF1DD5" w:rsidP="00AF1DD5">
      <w:pPr>
        <w:rPr>
          <w:rFonts w:ascii="Times New Roman" w:hAnsi="Times New Roman" w:cs="Times New Roman"/>
          <w:color w:val="auto"/>
        </w:rPr>
      </w:pPr>
    </w:p>
    <w:p w14:paraId="7A2362E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10.1.1.10</w:t>
      </w:r>
    </w:p>
    <w:p w14:paraId="3A96FA69"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4D115F97"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10.1.1.10, timeout is 2 seconds:</w:t>
      </w:r>
    </w:p>
    <w:p w14:paraId="2E8D0EB4" w14:textId="4AEEDE5C" w:rsidR="00AF1DD5" w:rsidRPr="00AF1DD5" w:rsidRDefault="00AF1DD5" w:rsidP="00AF1DD5">
      <w:pPr>
        <w:rPr>
          <w:rFonts w:ascii="Times New Roman" w:hAnsi="Times New Roman" w:cs="Times New Roman"/>
          <w:color w:val="auto"/>
        </w:rPr>
      </w:pPr>
    </w:p>
    <w:p w14:paraId="7479E9FA"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04120CD1" w14:textId="77777777" w:rsidR="00AF1DD5" w:rsidRPr="00AF1DD5" w:rsidRDefault="00AF1DD5" w:rsidP="00AF1DD5">
      <w:pPr>
        <w:rPr>
          <w:rFonts w:ascii="Times New Roman" w:hAnsi="Times New Roman" w:cs="Times New Roman"/>
          <w:color w:val="auto"/>
        </w:rPr>
      </w:pPr>
    </w:p>
    <w:p w14:paraId="43825E1B"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10.1.1.9</w:t>
      </w:r>
    </w:p>
    <w:p w14:paraId="7B6103C7"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53DADE8E"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10.1.1.9, timeout is 2 seconds:</w:t>
      </w:r>
    </w:p>
    <w:p w14:paraId="0E98D1C5" w14:textId="626BBDE6" w:rsidR="00AF1DD5" w:rsidRPr="00AF1DD5" w:rsidRDefault="00AF1DD5" w:rsidP="00AF1DD5">
      <w:pPr>
        <w:rPr>
          <w:rFonts w:ascii="Times New Roman" w:hAnsi="Times New Roman" w:cs="Times New Roman"/>
          <w:color w:val="auto"/>
        </w:rPr>
      </w:pPr>
    </w:p>
    <w:p w14:paraId="17B4206D"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744CAF5D" w14:textId="77777777" w:rsidR="00AF1DD5" w:rsidRPr="00AF1DD5" w:rsidRDefault="00AF1DD5" w:rsidP="00AF1DD5">
      <w:pPr>
        <w:rPr>
          <w:rFonts w:ascii="Times New Roman" w:hAnsi="Times New Roman" w:cs="Times New Roman"/>
          <w:color w:val="auto"/>
        </w:rPr>
      </w:pPr>
    </w:p>
    <w:p w14:paraId="3CF084B6"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10.1.1.6</w:t>
      </w:r>
    </w:p>
    <w:p w14:paraId="722012C1"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537C71BE"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10.1.1.6, timeout is 2 seconds:</w:t>
      </w:r>
    </w:p>
    <w:p w14:paraId="68247B22" w14:textId="02D4566D" w:rsidR="00AF1DD5" w:rsidRPr="00AF1DD5" w:rsidRDefault="00AF1DD5" w:rsidP="00AF1DD5">
      <w:pPr>
        <w:rPr>
          <w:rFonts w:ascii="Times New Roman" w:hAnsi="Times New Roman" w:cs="Times New Roman"/>
          <w:color w:val="auto"/>
        </w:rPr>
      </w:pPr>
    </w:p>
    <w:p w14:paraId="5A94C3E2"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182B8A99" w14:textId="77777777" w:rsidR="00AF1DD5" w:rsidRPr="00AF1DD5" w:rsidRDefault="00AF1DD5" w:rsidP="00AF1DD5">
      <w:pPr>
        <w:rPr>
          <w:rFonts w:ascii="Times New Roman" w:hAnsi="Times New Roman" w:cs="Times New Roman"/>
          <w:color w:val="auto"/>
        </w:rPr>
      </w:pPr>
    </w:p>
    <w:p w14:paraId="5970CCB9"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10.1.1.2</w:t>
      </w:r>
    </w:p>
    <w:p w14:paraId="576AB770"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340C228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10.1.1.2, timeout is 2 seconds:</w:t>
      </w:r>
    </w:p>
    <w:p w14:paraId="50962D0D" w14:textId="53643871" w:rsidR="00AF1DD5" w:rsidRPr="00AF1DD5" w:rsidRDefault="00AF1DD5" w:rsidP="00AF1DD5">
      <w:pPr>
        <w:rPr>
          <w:rFonts w:ascii="Times New Roman" w:hAnsi="Times New Roman" w:cs="Times New Roman"/>
          <w:color w:val="auto"/>
        </w:rPr>
      </w:pPr>
    </w:p>
    <w:p w14:paraId="2C4B1D8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58B944D2" w14:textId="77777777" w:rsidR="00AF1DD5" w:rsidRPr="00AF1DD5" w:rsidRDefault="00AF1DD5" w:rsidP="00AF1DD5">
      <w:pPr>
        <w:rPr>
          <w:rFonts w:ascii="Times New Roman" w:hAnsi="Times New Roman" w:cs="Times New Roman"/>
          <w:color w:val="auto"/>
        </w:rPr>
      </w:pPr>
    </w:p>
    <w:p w14:paraId="569218A2"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10.1.1.1</w:t>
      </w:r>
    </w:p>
    <w:p w14:paraId="3DC7F1B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3A90E4C7"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 timeout is 2 seconds:</w:t>
      </w:r>
    </w:p>
    <w:p w14:paraId="63A58453" w14:textId="5C995E86" w:rsidR="00AF1DD5" w:rsidRPr="00AF1DD5" w:rsidRDefault="00AF1DD5" w:rsidP="00AF1DD5">
      <w:pPr>
        <w:rPr>
          <w:rFonts w:ascii="Times New Roman" w:hAnsi="Times New Roman" w:cs="Times New Roman"/>
          <w:color w:val="auto"/>
        </w:rPr>
      </w:pPr>
    </w:p>
    <w:p w14:paraId="5FD262C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0E9B91E2" w14:textId="25246B73" w:rsidR="00AF1DD5" w:rsidRDefault="00AF1DD5" w:rsidP="004B7E44">
      <w:pPr>
        <w:rPr>
          <w:rFonts w:ascii="Times New Roman" w:hAnsi="Times New Roman" w:cs="Times New Roman"/>
          <w:color w:val="auto"/>
        </w:rPr>
      </w:pPr>
    </w:p>
    <w:p w14:paraId="18DF018B" w14:textId="3E4AE439" w:rsidR="00AF1DD5" w:rsidRPr="00AF1DD5" w:rsidRDefault="00AF1DD5" w:rsidP="00AF1DD5">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Pings (ipv6):</w:t>
      </w:r>
    </w:p>
    <w:p w14:paraId="1D6CFAC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2001:DB8:ACAD:2::1</w:t>
      </w:r>
    </w:p>
    <w:p w14:paraId="78DD79C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6395F786"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2001:DB8:ACAD:2::1, timeout is 2 seconds:</w:t>
      </w:r>
    </w:p>
    <w:p w14:paraId="0B45B1EA" w14:textId="04D29272" w:rsidR="00AF1DD5" w:rsidRPr="00AF1DD5" w:rsidRDefault="00AF1DD5" w:rsidP="00AF1DD5">
      <w:pPr>
        <w:rPr>
          <w:rFonts w:ascii="Times New Roman" w:hAnsi="Times New Roman" w:cs="Times New Roman"/>
          <w:color w:val="auto"/>
        </w:rPr>
      </w:pPr>
    </w:p>
    <w:p w14:paraId="0BC71682"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6FB72B0D"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2001:DB8:ACAD:1::2</w:t>
      </w:r>
    </w:p>
    <w:p w14:paraId="60FB89E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2CE6709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2001:DB8:ACAD:1::2, timeout is 2 seconds:</w:t>
      </w:r>
    </w:p>
    <w:p w14:paraId="1F7AD6A8" w14:textId="692E0DF5" w:rsidR="00AF1DD5" w:rsidRPr="00AF1DD5" w:rsidRDefault="00AF1DD5" w:rsidP="00AF1DD5">
      <w:pPr>
        <w:rPr>
          <w:rFonts w:ascii="Times New Roman" w:hAnsi="Times New Roman" w:cs="Times New Roman"/>
          <w:color w:val="auto"/>
        </w:rPr>
      </w:pPr>
    </w:p>
    <w:p w14:paraId="4689B78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2C52C7B5"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2001:DB8:ACAD:3::1</w:t>
      </w:r>
    </w:p>
    <w:p w14:paraId="7EC4226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456987DD"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2001:DB8:ACAD:3::1, timeout is 2 seconds:</w:t>
      </w:r>
    </w:p>
    <w:p w14:paraId="7C8E0239" w14:textId="7BF956C6" w:rsidR="00AF1DD5" w:rsidRPr="00AF1DD5" w:rsidRDefault="00AF1DD5" w:rsidP="00AF1DD5">
      <w:pPr>
        <w:rPr>
          <w:rFonts w:ascii="Times New Roman" w:hAnsi="Times New Roman" w:cs="Times New Roman"/>
          <w:color w:val="auto"/>
        </w:rPr>
      </w:pPr>
    </w:p>
    <w:p w14:paraId="6EF835D9"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4336AA76"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lastRenderedPageBreak/>
        <w:t>r1#ping 2001:DB8:ACAD:2::2</w:t>
      </w:r>
    </w:p>
    <w:p w14:paraId="2336489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748C570B"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2001:DB8:ACAD:2::2, timeout is 2 seconds:</w:t>
      </w:r>
    </w:p>
    <w:p w14:paraId="46F4410C" w14:textId="06D00829" w:rsidR="00AF1DD5" w:rsidRPr="00AF1DD5" w:rsidRDefault="00AF1DD5" w:rsidP="00AF1DD5">
      <w:pPr>
        <w:rPr>
          <w:rFonts w:ascii="Times New Roman" w:hAnsi="Times New Roman" w:cs="Times New Roman"/>
          <w:color w:val="auto"/>
        </w:rPr>
      </w:pPr>
    </w:p>
    <w:p w14:paraId="23705389"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27417102"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2001:DB8:ACAD:4::1</w:t>
      </w:r>
    </w:p>
    <w:p w14:paraId="14992316"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51E3AFCC"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2001:DB8:ACAD:4::1, timeout is 2 seconds:</w:t>
      </w:r>
    </w:p>
    <w:p w14:paraId="26DC16C7" w14:textId="308464CE" w:rsidR="00AF1DD5" w:rsidRPr="00AF1DD5" w:rsidRDefault="00AF1DD5" w:rsidP="00AF1DD5">
      <w:pPr>
        <w:rPr>
          <w:rFonts w:ascii="Times New Roman" w:hAnsi="Times New Roman" w:cs="Times New Roman"/>
          <w:color w:val="auto"/>
        </w:rPr>
      </w:pPr>
    </w:p>
    <w:p w14:paraId="646298D2"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358DA9E6"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2001:DB8:ACAD:3::2</w:t>
      </w:r>
    </w:p>
    <w:p w14:paraId="16BBAED4"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392EBF6D"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2001:DB8:ACAD:3::2, timeout is 2 seconds:</w:t>
      </w:r>
    </w:p>
    <w:p w14:paraId="51728C38" w14:textId="4062DFFE" w:rsidR="00AF1DD5" w:rsidRPr="00AF1DD5" w:rsidRDefault="00AF1DD5" w:rsidP="00AF1DD5">
      <w:pPr>
        <w:rPr>
          <w:rFonts w:ascii="Times New Roman" w:hAnsi="Times New Roman" w:cs="Times New Roman"/>
          <w:color w:val="auto"/>
        </w:rPr>
      </w:pPr>
    </w:p>
    <w:p w14:paraId="327A0F18"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0FA1E1E4"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2001:DB8:ACAD:5::1</w:t>
      </w:r>
    </w:p>
    <w:p w14:paraId="506396F5"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17A31883"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2001:DB8:ACAD:5::1, timeout is 2 seconds:</w:t>
      </w:r>
    </w:p>
    <w:p w14:paraId="66F01575" w14:textId="76DE2C71" w:rsidR="00AF1DD5" w:rsidRPr="00AF1DD5" w:rsidRDefault="00AF1DD5" w:rsidP="00AF1DD5">
      <w:pPr>
        <w:rPr>
          <w:rFonts w:ascii="Times New Roman" w:hAnsi="Times New Roman" w:cs="Times New Roman"/>
          <w:color w:val="auto"/>
        </w:rPr>
      </w:pPr>
    </w:p>
    <w:p w14:paraId="2374085D"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3571AFFA"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r1#ping 2001:DB8:ACAD:4::2</w:t>
      </w:r>
    </w:p>
    <w:p w14:paraId="6578DBA4"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Type escape sequence to abort.</w:t>
      </w:r>
    </w:p>
    <w:p w14:paraId="688F09E7" w14:textId="77777777" w:rsidR="00AF1DD5" w:rsidRP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2001:DB8:ACAD:4::2, timeout is 2 seconds:</w:t>
      </w:r>
    </w:p>
    <w:p w14:paraId="527BCF43" w14:textId="6FDEA51C" w:rsidR="00AF1DD5" w:rsidRPr="00AF1DD5" w:rsidRDefault="00AF1DD5" w:rsidP="00AF1DD5">
      <w:pPr>
        <w:rPr>
          <w:rFonts w:ascii="Times New Roman" w:hAnsi="Times New Roman" w:cs="Times New Roman"/>
          <w:color w:val="auto"/>
        </w:rPr>
      </w:pPr>
    </w:p>
    <w:p w14:paraId="4E5D8E80" w14:textId="7805262F" w:rsidR="00AF1DD5" w:rsidRDefault="00AF1DD5" w:rsidP="00AF1DD5">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7896DD78" w14:textId="4EBB434C" w:rsidR="00AF1DD5" w:rsidRDefault="00AF1DD5" w:rsidP="00AF1DD5">
      <w:pPr>
        <w:rPr>
          <w:rFonts w:ascii="Times New Roman" w:hAnsi="Times New Roman" w:cs="Times New Roman"/>
          <w:color w:val="auto"/>
        </w:rPr>
      </w:pPr>
    </w:p>
    <w:p w14:paraId="01119A72" w14:textId="6DB76C0F" w:rsidR="00AF1DD5" w:rsidRPr="00AF1DD5" w:rsidRDefault="00AF1DD5" w:rsidP="00AF1DD5">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Ip routes:</w:t>
      </w:r>
    </w:p>
    <w:p w14:paraId="2ABC824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IPV4 Routes:</w:t>
      </w:r>
    </w:p>
    <w:p w14:paraId="1CDE4F0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w:t>
      </w:r>
    </w:p>
    <w:p w14:paraId="178AC811" w14:textId="77777777" w:rsidR="00AF1DD5" w:rsidRPr="00AF1DD5" w:rsidRDefault="00AF1DD5" w:rsidP="00AF1DD5">
      <w:pPr>
        <w:rPr>
          <w:rFonts w:ascii="Times New Roman" w:hAnsi="Times New Roman" w:cs="Times New Roman"/>
          <w:color w:val="auto"/>
          <w:szCs w:val="28"/>
        </w:rPr>
      </w:pPr>
    </w:p>
    <w:p w14:paraId="4229E5B4"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R1:</w:t>
      </w:r>
    </w:p>
    <w:p w14:paraId="5C5E06B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1E33F8D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10.1.1.0/30 is directly connected, GigabitEthernet0/0/0</w:t>
      </w:r>
    </w:p>
    <w:p w14:paraId="4ADE149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10.1.1.1/32 is directly connected, GigabitEthernet0/0/0</w:t>
      </w:r>
    </w:p>
    <w:p w14:paraId="44C8BF72"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10.1.1.4/30 [110/2] via 10.1.1.2, 00:50:49, GigabitEthernet0/0/0</w:t>
      </w:r>
    </w:p>
    <w:p w14:paraId="6465430A"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10.1.1.8/30 [110/3] via 10.1.1.17, 00:38:10, GigabitEthernet0/0/1</w:t>
      </w:r>
    </w:p>
    <w:p w14:paraId="1BC9D38A"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10.1.1.2, 00:35:33, GigabitEthernet0/0/0</w:t>
      </w:r>
    </w:p>
    <w:p w14:paraId="28C5271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lastRenderedPageBreak/>
        <w:t>O        10.1.1.12/30 [110/2] via 10.1.1.17, 00:38:50, GigabitEthernet0/0/1</w:t>
      </w:r>
    </w:p>
    <w:p w14:paraId="2E7A05B6"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10.1.1.16/30 is directly connected, GigabitEthernet0/0/1</w:t>
      </w:r>
    </w:p>
    <w:p w14:paraId="1A39D4D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10.1.1.18/32 is directly connected, GigabitEthernet0/0/1</w:t>
      </w:r>
    </w:p>
    <w:p w14:paraId="37A7C92C" w14:textId="77777777" w:rsidR="00AF1DD5" w:rsidRPr="00AF1DD5" w:rsidRDefault="00AF1DD5" w:rsidP="00AF1DD5">
      <w:pPr>
        <w:rPr>
          <w:rFonts w:ascii="Times New Roman" w:hAnsi="Times New Roman" w:cs="Times New Roman"/>
          <w:color w:val="auto"/>
          <w:szCs w:val="28"/>
        </w:rPr>
      </w:pPr>
    </w:p>
    <w:p w14:paraId="3ADD813D" w14:textId="77777777" w:rsidR="00AF1DD5" w:rsidRPr="00AF1DD5" w:rsidRDefault="00AF1DD5" w:rsidP="00AF1DD5">
      <w:pPr>
        <w:rPr>
          <w:rFonts w:ascii="Times New Roman" w:hAnsi="Times New Roman" w:cs="Times New Roman"/>
          <w:color w:val="auto"/>
          <w:szCs w:val="28"/>
        </w:rPr>
      </w:pPr>
    </w:p>
    <w:p w14:paraId="5EB3DC5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R2:</w:t>
      </w:r>
    </w:p>
    <w:p w14:paraId="35191E5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1FADF1E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10.1.1.0/30 is directly connected, GigabitEthernet0/0/1</w:t>
      </w:r>
    </w:p>
    <w:p w14:paraId="6F26263F"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10.1.1.2/32 is directly connected, GigabitEthernet0/0/1</w:t>
      </w:r>
    </w:p>
    <w:p w14:paraId="25963E5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10.1.1.4/30 is directly connected, GigabitEthernet0/0/0</w:t>
      </w:r>
    </w:p>
    <w:p w14:paraId="0FE26866"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10.1.1.5/32 is directly connected, GigabitEthernet0/0/0</w:t>
      </w:r>
    </w:p>
    <w:p w14:paraId="7BCBCDE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10.1.1.8/30 [110/2] via 10.1.1.6, 00:32:03, GigabitEthernet0/0/0</w:t>
      </w:r>
    </w:p>
    <w:p w14:paraId="54A6B6E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10.1.1.12/30 [110/3] via 10.1.1.6, 00:32:03, GigabitEthernet0/0/0</w:t>
      </w:r>
    </w:p>
    <w:p w14:paraId="1AC3F81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10.1.1.1, 00:35:20, GigabitEthernet0/0/1</w:t>
      </w:r>
    </w:p>
    <w:p w14:paraId="6B105B7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10.1.1.16/30 [110/2] via 10.1.1.1, 00:47:19, GigabitEthernet0/0/1</w:t>
      </w:r>
    </w:p>
    <w:p w14:paraId="6D920CBE" w14:textId="77777777" w:rsidR="00AF1DD5" w:rsidRPr="00AF1DD5" w:rsidRDefault="00AF1DD5" w:rsidP="00AF1DD5">
      <w:pPr>
        <w:rPr>
          <w:rFonts w:ascii="Times New Roman" w:hAnsi="Times New Roman" w:cs="Times New Roman"/>
          <w:color w:val="auto"/>
          <w:szCs w:val="28"/>
        </w:rPr>
      </w:pPr>
    </w:p>
    <w:p w14:paraId="16FFC27F"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R3:</w:t>
      </w:r>
    </w:p>
    <w:p w14:paraId="6CD5442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4CA4409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10.1.1.0/30 [110/2] via 10.1.1.5, 00:31:17, GigabitEthernet0/0/1</w:t>
      </w:r>
    </w:p>
    <w:p w14:paraId="544FCCE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10.1.1.4/30 is directly connected, GigabitEthernet0/0/1</w:t>
      </w:r>
    </w:p>
    <w:p w14:paraId="1475B702"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10.1.1.6/32 is directly connected, GigabitEthernet0/0/1</w:t>
      </w:r>
    </w:p>
    <w:p w14:paraId="02FA7476"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10.1.1.8/30 is directly connected, GigabitEthernet0/0/0</w:t>
      </w:r>
    </w:p>
    <w:p w14:paraId="5D52973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10.1.1.9/32 is directly connected, GigabitEthernet0/0/0</w:t>
      </w:r>
    </w:p>
    <w:p w14:paraId="447F728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10.1.1.12/30 [110/2] via 10.1.1.10, 00:33:25, GigabitEthernet0/0/0</w:t>
      </w:r>
    </w:p>
    <w:p w14:paraId="685A285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10.1.1.16/30 [110/3] via 10.1.1.10, 00:33:25, GigabitEthernet0/0/0</w:t>
      </w:r>
    </w:p>
    <w:p w14:paraId="65CB913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10.1.1.5, 00:31:17, GigabitEthernet0/0/1</w:t>
      </w:r>
    </w:p>
    <w:p w14:paraId="4D8FAB00" w14:textId="77777777" w:rsidR="00AF1DD5" w:rsidRPr="00AF1DD5" w:rsidRDefault="00AF1DD5" w:rsidP="00AF1DD5">
      <w:pPr>
        <w:rPr>
          <w:rFonts w:ascii="Times New Roman" w:hAnsi="Times New Roman" w:cs="Times New Roman"/>
          <w:color w:val="auto"/>
          <w:szCs w:val="28"/>
        </w:rPr>
      </w:pPr>
    </w:p>
    <w:p w14:paraId="1B9FF0A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R4:</w:t>
      </w:r>
    </w:p>
    <w:p w14:paraId="61E0CFDF"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0893929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10.1.1.0/30 [110/2] via 10.1.1.18, 00:40:13, GigabitEthernet0/0/0</w:t>
      </w:r>
    </w:p>
    <w:p w14:paraId="206BE9B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10.1.1.4/30 [110/3] via 10.1.1.18, 00:40:13, GigabitEthernet0/0/0</w:t>
      </w:r>
    </w:p>
    <w:p w14:paraId="66F1440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10.1.1.13, 00:25:40, GigabitEthernet0/0/1</w:t>
      </w:r>
    </w:p>
    <w:p w14:paraId="50CABB3F"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10.1.1.8/30 [110/2] via 10.1.1.13, 00:28:15, GigabitEthernet0/0/1</w:t>
      </w:r>
    </w:p>
    <w:p w14:paraId="0C7E346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10.1.1.12/30 is directly connected, GigabitEthernet0/0/1</w:t>
      </w:r>
    </w:p>
    <w:p w14:paraId="60AD4F6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10.1.1.14/32 is directly connected, GigabitEthernet0/0/1</w:t>
      </w:r>
    </w:p>
    <w:p w14:paraId="73CCD3A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10.1.1.16/30 is directly connected, GigabitEthernet0/0/0</w:t>
      </w:r>
    </w:p>
    <w:p w14:paraId="13E16DD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10.1.1.17/32 is directly connected, GigabitEthernet0/0/0</w:t>
      </w:r>
    </w:p>
    <w:p w14:paraId="4A3F8A6D" w14:textId="77777777" w:rsidR="00AF1DD5" w:rsidRPr="00AF1DD5" w:rsidRDefault="00AF1DD5" w:rsidP="00AF1DD5">
      <w:pPr>
        <w:rPr>
          <w:rFonts w:ascii="Times New Roman" w:hAnsi="Times New Roman" w:cs="Times New Roman"/>
          <w:color w:val="auto"/>
          <w:szCs w:val="28"/>
        </w:rPr>
      </w:pPr>
    </w:p>
    <w:p w14:paraId="02AE4FB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R5:</w:t>
      </w:r>
    </w:p>
    <w:p w14:paraId="7434EA5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2D0EAA54"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10.1.1.0/30 [110/2] via 10.1.1.18, 00:40:13, GigabitEthernet0/0/0</w:t>
      </w:r>
    </w:p>
    <w:p w14:paraId="26A93534"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10.1.1.4/30 [110/3] via 10.1.1.18, 00:40:13, GigabitEthernet0/0/0</w:t>
      </w:r>
    </w:p>
    <w:p w14:paraId="446AD9D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10.1.1.13, 00:25:40, GigabitEthernet0/0/1</w:t>
      </w:r>
    </w:p>
    <w:p w14:paraId="5232FD2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10.1.1.8/30 [110/2] via 10.1.1.13, 00:28:15, GigabitEthernet0/0/1</w:t>
      </w:r>
    </w:p>
    <w:p w14:paraId="09273716"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10.1.1.12/30 is directly connected, GigabitEthernet0/0/1</w:t>
      </w:r>
    </w:p>
    <w:p w14:paraId="4079000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10.1.1.14/32 is directly connected, GigabitEthernet0/0/1</w:t>
      </w:r>
    </w:p>
    <w:p w14:paraId="7D0255B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10.1.1.16/30 is directly connected, GigabitEthernet0/0/0</w:t>
      </w:r>
    </w:p>
    <w:p w14:paraId="5D9E6900"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10.1.1.17/32 is directly connected, GigabitEthernet0/0/0</w:t>
      </w:r>
    </w:p>
    <w:p w14:paraId="212F0F07" w14:textId="77777777" w:rsidR="00AF1DD5" w:rsidRPr="00AF1DD5" w:rsidRDefault="00AF1DD5" w:rsidP="00AF1DD5">
      <w:pPr>
        <w:rPr>
          <w:rFonts w:ascii="Times New Roman" w:hAnsi="Times New Roman" w:cs="Times New Roman"/>
          <w:color w:val="auto"/>
          <w:szCs w:val="28"/>
        </w:rPr>
      </w:pPr>
    </w:p>
    <w:p w14:paraId="256033D8" w14:textId="77777777" w:rsidR="00AF1DD5" w:rsidRPr="00AF1DD5" w:rsidRDefault="00AF1DD5" w:rsidP="00AF1DD5">
      <w:pPr>
        <w:rPr>
          <w:rFonts w:ascii="Times New Roman" w:hAnsi="Times New Roman" w:cs="Times New Roman"/>
          <w:color w:val="auto"/>
          <w:szCs w:val="28"/>
        </w:rPr>
      </w:pPr>
    </w:p>
    <w:p w14:paraId="76B1B710"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IPV6 Routes:</w:t>
      </w:r>
    </w:p>
    <w:p w14:paraId="1AC8D99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w:t>
      </w:r>
    </w:p>
    <w:p w14:paraId="265094EE" w14:textId="77777777" w:rsidR="00AF1DD5" w:rsidRPr="00AF1DD5" w:rsidRDefault="00AF1DD5" w:rsidP="00AF1DD5">
      <w:pPr>
        <w:rPr>
          <w:rFonts w:ascii="Times New Roman" w:hAnsi="Times New Roman" w:cs="Times New Roman"/>
          <w:color w:val="auto"/>
          <w:szCs w:val="28"/>
        </w:rPr>
      </w:pPr>
    </w:p>
    <w:p w14:paraId="7C6E39D6"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R1:</w:t>
      </w:r>
    </w:p>
    <w:p w14:paraId="2BADBC9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2001:DB8:ACAD:1::/64 [0/0]</w:t>
      </w:r>
    </w:p>
    <w:p w14:paraId="43295582"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23C235D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2001:DB8:ACAD:1::1/128 [0/0]</w:t>
      </w:r>
    </w:p>
    <w:p w14:paraId="6C985C3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2C174F8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2001:DB8:ACAD:2::/64 [110/2]</w:t>
      </w:r>
    </w:p>
    <w:p w14:paraId="1553A17A"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44668336"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2001:DB8:ACAD:3::/64 [110/3]</w:t>
      </w:r>
    </w:p>
    <w:p w14:paraId="2BC489C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2DE77FD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252083C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2001:DB8:ACAD:4::/64 [110/2]</w:t>
      </w:r>
    </w:p>
    <w:p w14:paraId="6B6BF18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271DEDD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2001:DB8:ACAD:5::/64 [0/0]</w:t>
      </w:r>
    </w:p>
    <w:p w14:paraId="423AE9B6"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directly connected</w:t>
      </w:r>
    </w:p>
    <w:p w14:paraId="6924CE52"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2001:DB8:ACAD:5::2/128 [0/0]</w:t>
      </w:r>
    </w:p>
    <w:p w14:paraId="440C0C8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1D48C69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FF00::/8 [0/0]</w:t>
      </w:r>
    </w:p>
    <w:p w14:paraId="0BF6A5B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1040D6D8" w14:textId="77777777" w:rsidR="00AF1DD5" w:rsidRPr="00AF1DD5" w:rsidRDefault="00AF1DD5" w:rsidP="00AF1DD5">
      <w:pPr>
        <w:rPr>
          <w:rFonts w:ascii="Times New Roman" w:hAnsi="Times New Roman" w:cs="Times New Roman"/>
          <w:color w:val="auto"/>
          <w:szCs w:val="28"/>
        </w:rPr>
      </w:pPr>
    </w:p>
    <w:p w14:paraId="227EE32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R2:</w:t>
      </w:r>
    </w:p>
    <w:p w14:paraId="78DC277A"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2001:DB8:ACAD:1::/64 [0/0]</w:t>
      </w:r>
    </w:p>
    <w:p w14:paraId="30E35FE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lastRenderedPageBreak/>
        <w:t xml:space="preserve">     via GigabitEthernet0/0/1, directly connected</w:t>
      </w:r>
    </w:p>
    <w:p w14:paraId="1DE28F50"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2001:DB8:ACAD:1::2/128 [0/0]</w:t>
      </w:r>
    </w:p>
    <w:p w14:paraId="17A0AF9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0A7D81F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2001:DB8:ACAD:2::/64 [0/0]</w:t>
      </w:r>
    </w:p>
    <w:p w14:paraId="0BF06EA0"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21D0ADF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2001:DB8:ACAD:2::1/128 [0/0]</w:t>
      </w:r>
    </w:p>
    <w:p w14:paraId="5DADCAC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6F48C7B2"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2001:DB8:ACAD:3::/64 [110/2]</w:t>
      </w:r>
    </w:p>
    <w:p w14:paraId="5621F99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7070EE7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2001:DB8:ACAD:4::/64 [110/3]</w:t>
      </w:r>
    </w:p>
    <w:p w14:paraId="377A536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6ADE8B8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769BB692"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2001:DB8:ACAD:5::/64 [110/2]</w:t>
      </w:r>
    </w:p>
    <w:p w14:paraId="4EB7FB0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0326C684"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FF00::/8 [0/0]</w:t>
      </w:r>
    </w:p>
    <w:p w14:paraId="019A708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1CDC865A" w14:textId="77777777" w:rsidR="00AF1DD5" w:rsidRPr="00AF1DD5" w:rsidRDefault="00AF1DD5" w:rsidP="00AF1DD5">
      <w:pPr>
        <w:rPr>
          <w:rFonts w:ascii="Times New Roman" w:hAnsi="Times New Roman" w:cs="Times New Roman"/>
          <w:color w:val="auto"/>
          <w:szCs w:val="28"/>
        </w:rPr>
      </w:pPr>
    </w:p>
    <w:p w14:paraId="531AECDA" w14:textId="77777777" w:rsidR="00AF1DD5" w:rsidRPr="00AF1DD5" w:rsidRDefault="00AF1DD5" w:rsidP="00AF1DD5">
      <w:pPr>
        <w:rPr>
          <w:rFonts w:ascii="Times New Roman" w:hAnsi="Times New Roman" w:cs="Times New Roman"/>
          <w:color w:val="auto"/>
          <w:szCs w:val="28"/>
        </w:rPr>
      </w:pPr>
    </w:p>
    <w:p w14:paraId="4AFD3CC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R3:</w:t>
      </w:r>
    </w:p>
    <w:p w14:paraId="70125F4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2001:DB8:ACAD:1::/64 [110/2]</w:t>
      </w:r>
    </w:p>
    <w:p w14:paraId="0BDE530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6B250A56"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2001:DB8:ACAD:2::/64 [0/0]</w:t>
      </w:r>
    </w:p>
    <w:p w14:paraId="070A85A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directly connected</w:t>
      </w:r>
    </w:p>
    <w:p w14:paraId="39B6D7D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2001:DB8:ACAD:2::2/128 [0/0]</w:t>
      </w:r>
    </w:p>
    <w:p w14:paraId="36837AC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6D0AAB3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2001:DB8:ACAD:3::/64 [0/0]</w:t>
      </w:r>
    </w:p>
    <w:p w14:paraId="4D57454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2809AF0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2001:DB8:ACAD:3::1/128 [0/0]</w:t>
      </w:r>
    </w:p>
    <w:p w14:paraId="168B76A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7F53D4D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2001:DB8:ACAD:4::/64 [110/2]</w:t>
      </w:r>
    </w:p>
    <w:p w14:paraId="4E18EC5C"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2D305E5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2001:DB8:ACAD:5::/64 [110/3]</w:t>
      </w:r>
    </w:p>
    <w:p w14:paraId="33A0E09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3DD3D8C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0330AD7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FF00::/8 [0/0]</w:t>
      </w:r>
    </w:p>
    <w:p w14:paraId="7D7BF0F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16D83729" w14:textId="77777777" w:rsidR="00AF1DD5" w:rsidRPr="00AF1DD5" w:rsidRDefault="00AF1DD5" w:rsidP="00AF1DD5">
      <w:pPr>
        <w:rPr>
          <w:rFonts w:ascii="Times New Roman" w:hAnsi="Times New Roman" w:cs="Times New Roman"/>
          <w:color w:val="auto"/>
          <w:szCs w:val="28"/>
        </w:rPr>
      </w:pPr>
    </w:p>
    <w:p w14:paraId="7FC8DB02"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lastRenderedPageBreak/>
        <w:t>R4:</w:t>
      </w:r>
    </w:p>
    <w:p w14:paraId="5786E7F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2001:DB8:ACAD:1::/64 [110/3]</w:t>
      </w:r>
    </w:p>
    <w:p w14:paraId="6D7ED64F"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35F08924"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67C9E80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2001:DB8:ACAD:2::/64 [110/2]</w:t>
      </w:r>
    </w:p>
    <w:p w14:paraId="47D7D02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3D59400F"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2001:DB8:ACAD:3::/64 [0/0]</w:t>
      </w:r>
    </w:p>
    <w:p w14:paraId="23FB5BC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directly connected</w:t>
      </w:r>
    </w:p>
    <w:p w14:paraId="7CFC194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2001:DB8:ACAD:3::2/128 [0/0]</w:t>
      </w:r>
    </w:p>
    <w:p w14:paraId="6E62F05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64AC20E2"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2001:DB8:ACAD:4::/64 [0/0]</w:t>
      </w:r>
    </w:p>
    <w:p w14:paraId="3A767D1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6EAA4A1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2001:DB8:ACAD:4::1/128 [0/0]</w:t>
      </w:r>
    </w:p>
    <w:p w14:paraId="15E8AFD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1AAF9FF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2001:DB8:ACAD:5::/64 [110/2]</w:t>
      </w:r>
    </w:p>
    <w:p w14:paraId="5E98385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10B6669B"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FF00::/8 [0/0]</w:t>
      </w:r>
    </w:p>
    <w:p w14:paraId="408B0B9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3148A468" w14:textId="77777777" w:rsidR="00AF1DD5" w:rsidRPr="00AF1DD5" w:rsidRDefault="00AF1DD5" w:rsidP="00AF1DD5">
      <w:pPr>
        <w:rPr>
          <w:rFonts w:ascii="Times New Roman" w:hAnsi="Times New Roman" w:cs="Times New Roman"/>
          <w:color w:val="auto"/>
          <w:szCs w:val="28"/>
        </w:rPr>
      </w:pPr>
    </w:p>
    <w:p w14:paraId="4AD7E99F"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R5:</w:t>
      </w:r>
    </w:p>
    <w:p w14:paraId="582A494F"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2001:DB8:ACAD:1::/64 [110/2]</w:t>
      </w:r>
    </w:p>
    <w:p w14:paraId="694B3FA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06D5CF59"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2001:DB8:ACAD:2::/64 [110/3]</w:t>
      </w:r>
    </w:p>
    <w:p w14:paraId="53804F77"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7C7562AA"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3E571D2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O   2001:DB8:ACAD:3::/64 [110/2]</w:t>
      </w:r>
    </w:p>
    <w:p w14:paraId="2F072648"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4054775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2001:DB8:ACAD:4::/64 [0/0]</w:t>
      </w:r>
    </w:p>
    <w:p w14:paraId="03722C2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directly connected</w:t>
      </w:r>
    </w:p>
    <w:p w14:paraId="4E13AF53"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2001:DB8:ACAD:4::2/128 [0/0]</w:t>
      </w:r>
    </w:p>
    <w:p w14:paraId="6439EBFA"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1D1EB415"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C   2001:DB8:ACAD:5::/64 [0/0]</w:t>
      </w:r>
    </w:p>
    <w:p w14:paraId="3DEF5070"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20EDA51E"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2001:DB8:ACAD:5::1/128 [0/0]</w:t>
      </w:r>
    </w:p>
    <w:p w14:paraId="57E42DDD"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67C05970"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L   FF00::/8 [0/0]</w:t>
      </w:r>
    </w:p>
    <w:p w14:paraId="59341BF1" w14:textId="77777777" w:rsidR="00AF1DD5" w:rsidRPr="00AF1DD5" w:rsidRDefault="00AF1DD5" w:rsidP="00AF1DD5">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3F20C8DD" w14:textId="77777777" w:rsidR="00AF1DD5" w:rsidRPr="006822D3" w:rsidRDefault="00AF1DD5" w:rsidP="00AF1DD5">
      <w:pPr>
        <w:rPr>
          <w:rFonts w:ascii="Times New Roman" w:hAnsi="Times New Roman" w:cs="Times New Roman"/>
          <w:color w:val="auto"/>
          <w:sz w:val="24"/>
          <w:szCs w:val="24"/>
        </w:rPr>
      </w:pPr>
    </w:p>
    <w:p w14:paraId="67C697BB" w14:textId="58B4A29D" w:rsidR="00AF1DD5" w:rsidRPr="006822D3" w:rsidRDefault="00AF1DD5" w:rsidP="00AF1DD5">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1 Config:</w:t>
      </w:r>
    </w:p>
    <w:p w14:paraId="63F34BE3" w14:textId="77777777" w:rsidR="00AF1DD5" w:rsidRPr="006822D3" w:rsidRDefault="00AF1DD5" w:rsidP="00AF1DD5">
      <w:pPr>
        <w:rPr>
          <w:rFonts w:ascii="Courier New" w:hAnsi="Courier New" w:cs="Courier New"/>
          <w:b/>
          <w:bCs/>
          <w:i/>
          <w:iCs/>
          <w:color w:val="auto"/>
          <w:sz w:val="24"/>
          <w:szCs w:val="24"/>
        </w:rPr>
      </w:pPr>
    </w:p>
    <w:p w14:paraId="72F09381"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hostname r1</w:t>
      </w:r>
    </w:p>
    <w:p w14:paraId="1257BAB8" w14:textId="4B710DCB" w:rsidR="00AF1DD5" w:rsidRPr="006822D3" w:rsidRDefault="00AF1DD5" w:rsidP="00AF1DD5">
      <w:pPr>
        <w:rPr>
          <w:rFonts w:ascii="Courier New" w:hAnsi="Courier New" w:cs="Courier New"/>
          <w:color w:val="auto"/>
          <w:sz w:val="24"/>
          <w:szCs w:val="24"/>
        </w:rPr>
      </w:pPr>
    </w:p>
    <w:p w14:paraId="4AA2EC40"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674E310F"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3DBCF62C" w14:textId="4B2B10DE" w:rsidR="00AF1DD5" w:rsidRPr="006822D3" w:rsidRDefault="00AF1DD5" w:rsidP="00AF1DD5">
      <w:pPr>
        <w:rPr>
          <w:rFonts w:ascii="Courier New" w:hAnsi="Courier New" w:cs="Courier New"/>
          <w:color w:val="auto"/>
          <w:sz w:val="24"/>
          <w:szCs w:val="24"/>
        </w:rPr>
      </w:pPr>
    </w:p>
    <w:p w14:paraId="153CDB24" w14:textId="4E32F29C" w:rsidR="00AF1DD5" w:rsidRPr="006822D3" w:rsidRDefault="00AF1DD5" w:rsidP="00AF1DD5">
      <w:pPr>
        <w:rPr>
          <w:rFonts w:ascii="Courier New" w:hAnsi="Courier New" w:cs="Courier New"/>
          <w:color w:val="auto"/>
          <w:sz w:val="24"/>
          <w:szCs w:val="24"/>
        </w:rPr>
      </w:pPr>
    </w:p>
    <w:p w14:paraId="5AAFAFCB" w14:textId="77777777" w:rsidR="00AF1DD5" w:rsidRPr="006822D3" w:rsidRDefault="00AF1DD5" w:rsidP="00AF1DD5">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20F7F609" w14:textId="13921BF9"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63A6715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0356E7AF"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3802C638" w14:textId="6747D601"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5D7B1B2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56CE561A"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44CA0B9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--More--</w:t>
      </w:r>
    </w:p>
    <w:p w14:paraId="162BB27E" w14:textId="49E9C732"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*Sep  8 18:06:29.863: %SYS-5-CONFIG_I: Configured from console         e</w:t>
      </w:r>
    </w:p>
    <w:p w14:paraId="256B514F" w14:textId="288B930C" w:rsidR="00AF1DD5" w:rsidRPr="006822D3" w:rsidRDefault="00AF1DD5" w:rsidP="00AF1DD5">
      <w:pPr>
        <w:rPr>
          <w:rFonts w:ascii="Courier New" w:hAnsi="Courier New" w:cs="Courier New"/>
          <w:color w:val="auto"/>
          <w:sz w:val="24"/>
          <w:szCs w:val="24"/>
        </w:rPr>
      </w:pPr>
    </w:p>
    <w:p w14:paraId="211B0CC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new-model</w:t>
      </w:r>
    </w:p>
    <w:p w14:paraId="533C95B2" w14:textId="27D03D35" w:rsidR="00AF1DD5" w:rsidRPr="006822D3" w:rsidRDefault="00AF1DD5" w:rsidP="00AF1DD5">
      <w:pPr>
        <w:rPr>
          <w:rFonts w:ascii="Courier New" w:hAnsi="Courier New" w:cs="Courier New"/>
          <w:color w:val="auto"/>
          <w:sz w:val="24"/>
          <w:szCs w:val="24"/>
        </w:rPr>
      </w:pPr>
    </w:p>
    <w:p w14:paraId="56479E83"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ipv6 unicast-routing</w:t>
      </w:r>
    </w:p>
    <w:p w14:paraId="67D03876" w14:textId="77777777" w:rsidR="00914E21" w:rsidRPr="006822D3" w:rsidRDefault="00914E21" w:rsidP="00AF1DD5">
      <w:pPr>
        <w:rPr>
          <w:rFonts w:ascii="Courier New" w:hAnsi="Courier New" w:cs="Courier New"/>
          <w:color w:val="auto"/>
          <w:sz w:val="24"/>
          <w:szCs w:val="24"/>
        </w:rPr>
      </w:pPr>
    </w:p>
    <w:p w14:paraId="15BD3CD1" w14:textId="13B026E1"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17D2DD9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multilink bundle-name authenticated</w:t>
      </w:r>
    </w:p>
    <w:p w14:paraId="267AD5F0" w14:textId="26EAAB08" w:rsidR="00AF1DD5" w:rsidRPr="006822D3" w:rsidRDefault="00AF1DD5" w:rsidP="00AF1DD5">
      <w:pPr>
        <w:rPr>
          <w:rFonts w:ascii="Courier New" w:hAnsi="Courier New" w:cs="Courier New"/>
          <w:color w:val="auto"/>
          <w:sz w:val="24"/>
          <w:szCs w:val="24"/>
        </w:rPr>
      </w:pPr>
    </w:p>
    <w:p w14:paraId="516E0F1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FDO21400XZX</w:t>
      </w:r>
    </w:p>
    <w:p w14:paraId="0646847C" w14:textId="73BF2A64" w:rsidR="00AF1DD5" w:rsidRPr="006822D3" w:rsidRDefault="00AF1DD5" w:rsidP="00AF1DD5">
      <w:pPr>
        <w:rPr>
          <w:rFonts w:ascii="Courier New" w:hAnsi="Courier New" w:cs="Courier New"/>
          <w:color w:val="auto"/>
          <w:sz w:val="24"/>
          <w:szCs w:val="24"/>
        </w:rPr>
      </w:pPr>
    </w:p>
    <w:p w14:paraId="5A553E5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4D03ED76" w14:textId="711643E2" w:rsidR="00AF1DD5" w:rsidRPr="006822D3" w:rsidRDefault="00AF1DD5" w:rsidP="00AF1DD5">
      <w:pPr>
        <w:rPr>
          <w:rFonts w:ascii="Courier New" w:hAnsi="Courier New" w:cs="Courier New"/>
          <w:color w:val="auto"/>
          <w:sz w:val="24"/>
          <w:szCs w:val="24"/>
        </w:rPr>
      </w:pPr>
    </w:p>
    <w:p w14:paraId="2AB99F1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2E18D2F4"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02E2D50B" w14:textId="2467014B" w:rsidR="00AF1DD5" w:rsidRPr="006822D3" w:rsidRDefault="00AF1DD5" w:rsidP="00AF1DD5">
      <w:pPr>
        <w:rPr>
          <w:rFonts w:ascii="Courier New" w:hAnsi="Courier New" w:cs="Courier New"/>
          <w:color w:val="auto"/>
          <w:sz w:val="24"/>
          <w:szCs w:val="24"/>
        </w:rPr>
      </w:pPr>
    </w:p>
    <w:p w14:paraId="5313B48D" w14:textId="77777777" w:rsidR="00AF1DD5" w:rsidRPr="006822D3" w:rsidRDefault="00AF1DD5" w:rsidP="00AF1DD5">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internal allocation policy ascending</w:t>
      </w:r>
    </w:p>
    <w:p w14:paraId="149A884B" w14:textId="5035FF03" w:rsidR="00AF1DD5" w:rsidRPr="006822D3" w:rsidRDefault="00AF1DD5" w:rsidP="00AF1DD5">
      <w:pPr>
        <w:rPr>
          <w:rFonts w:ascii="Courier New" w:hAnsi="Courier New" w:cs="Courier New"/>
          <w:color w:val="auto"/>
          <w:sz w:val="24"/>
          <w:szCs w:val="24"/>
        </w:rPr>
      </w:pPr>
    </w:p>
    <w:p w14:paraId="076B6F6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Loopback0</w:t>
      </w:r>
    </w:p>
    <w:p w14:paraId="3F9E7BB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10.1.1.18 255.255.255.252</w:t>
      </w:r>
    </w:p>
    <w:p w14:paraId="3DFC2000"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0C646CA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03A9158B"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2001:DB8:ACAD:5::2/64</w:t>
      </w:r>
    </w:p>
    <w:p w14:paraId="08AC24E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4F11711D" w14:textId="4284ED75" w:rsidR="00AF1DD5" w:rsidRPr="006822D3" w:rsidRDefault="00AF1DD5" w:rsidP="00AF1DD5">
      <w:pPr>
        <w:rPr>
          <w:rFonts w:ascii="Courier New" w:hAnsi="Courier New" w:cs="Courier New"/>
          <w:color w:val="auto"/>
          <w:sz w:val="24"/>
          <w:szCs w:val="24"/>
        </w:rPr>
      </w:pPr>
    </w:p>
    <w:p w14:paraId="6B2D374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40AEA584"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10.1.1.1 255.255.255.252</w:t>
      </w:r>
    </w:p>
    <w:p w14:paraId="0710833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F86625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0176A40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3F7E8764"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2001:DB8:ACAD:1::1/64</w:t>
      </w:r>
    </w:p>
    <w:p w14:paraId="741CD6AD"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1649DDE" w14:textId="00967368" w:rsidR="00AF1DD5" w:rsidRPr="006822D3" w:rsidRDefault="00AF1DD5" w:rsidP="00AF1DD5">
      <w:pPr>
        <w:rPr>
          <w:rFonts w:ascii="Courier New" w:hAnsi="Courier New" w:cs="Courier New"/>
          <w:color w:val="auto"/>
          <w:sz w:val="24"/>
          <w:szCs w:val="24"/>
        </w:rPr>
      </w:pPr>
    </w:p>
    <w:p w14:paraId="5C08FA3B"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5F748631"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144D0110"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692E6E9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3554B3E0" w14:textId="26D5FE5A" w:rsidR="00AF1DD5" w:rsidRPr="006822D3" w:rsidRDefault="00AF1DD5" w:rsidP="00AF1DD5">
      <w:pPr>
        <w:rPr>
          <w:rFonts w:ascii="Courier New" w:hAnsi="Courier New" w:cs="Courier New"/>
          <w:color w:val="auto"/>
          <w:sz w:val="24"/>
          <w:szCs w:val="24"/>
        </w:rPr>
      </w:pPr>
    </w:p>
    <w:p w14:paraId="0D85743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Serial0/1/0</w:t>
      </w:r>
    </w:p>
    <w:p w14:paraId="53C91629"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6464001A"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6B64E426" w14:textId="7A8B848E" w:rsidR="00AF1DD5" w:rsidRPr="006822D3" w:rsidRDefault="00AF1DD5" w:rsidP="00AF1DD5">
      <w:pPr>
        <w:rPr>
          <w:rFonts w:ascii="Courier New" w:hAnsi="Courier New" w:cs="Courier New"/>
          <w:color w:val="auto"/>
          <w:sz w:val="24"/>
          <w:szCs w:val="24"/>
        </w:rPr>
      </w:pPr>
    </w:p>
    <w:p w14:paraId="18916591"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Serial0/1/1</w:t>
      </w:r>
    </w:p>
    <w:p w14:paraId="1CF2248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1070E38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55D5959F" w14:textId="55693A53" w:rsidR="00AF1DD5" w:rsidRPr="006822D3" w:rsidRDefault="00AF1DD5" w:rsidP="00AF1DD5">
      <w:pPr>
        <w:rPr>
          <w:rFonts w:ascii="Courier New" w:hAnsi="Courier New" w:cs="Courier New"/>
          <w:color w:val="auto"/>
          <w:sz w:val="24"/>
          <w:szCs w:val="24"/>
        </w:rPr>
      </w:pPr>
    </w:p>
    <w:p w14:paraId="7DD9DDF5"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2A25011B"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68A8417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19E3AE0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4E98D0F5"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57953599" w14:textId="40EF789D" w:rsidR="00AF1DD5" w:rsidRPr="006822D3" w:rsidRDefault="00AF1DD5" w:rsidP="00AF1DD5">
      <w:pPr>
        <w:rPr>
          <w:rFonts w:ascii="Courier New" w:hAnsi="Courier New" w:cs="Courier New"/>
          <w:color w:val="auto"/>
          <w:sz w:val="24"/>
          <w:szCs w:val="24"/>
        </w:rPr>
      </w:pPr>
    </w:p>
    <w:p w14:paraId="12360C5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Vlan1</w:t>
      </w:r>
    </w:p>
    <w:p w14:paraId="3E83622F"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515A67F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14541042" w14:textId="3DF2FF8B" w:rsidR="00AF1DD5" w:rsidRPr="006822D3" w:rsidRDefault="00AF1DD5" w:rsidP="00AF1DD5">
      <w:pPr>
        <w:rPr>
          <w:rFonts w:ascii="Courier New" w:hAnsi="Courier New" w:cs="Courier New"/>
          <w:color w:val="auto"/>
          <w:sz w:val="24"/>
          <w:szCs w:val="24"/>
        </w:rPr>
      </w:pPr>
    </w:p>
    <w:p w14:paraId="7800620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41BEA820"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10.1.1.0 0.0.0.3 area 0</w:t>
      </w:r>
    </w:p>
    <w:p w14:paraId="4A44A2F9"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10.1.1.16 0.0.0.3 area 0</w:t>
      </w:r>
    </w:p>
    <w:p w14:paraId="462D1202" w14:textId="2E424F8A" w:rsidR="00AF1DD5" w:rsidRPr="006822D3" w:rsidRDefault="00AF1DD5" w:rsidP="00AF1DD5">
      <w:pPr>
        <w:rPr>
          <w:rFonts w:ascii="Courier New" w:hAnsi="Courier New" w:cs="Courier New"/>
          <w:color w:val="auto"/>
          <w:sz w:val="24"/>
          <w:szCs w:val="24"/>
        </w:rPr>
      </w:pPr>
    </w:p>
    <w:p w14:paraId="4A18B19D" w14:textId="77777777" w:rsidR="00AF1DD5" w:rsidRPr="006822D3" w:rsidRDefault="00AF1DD5" w:rsidP="00AF1DD5">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3062BA8A"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569B0631"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secure-server</w:t>
      </w:r>
    </w:p>
    <w:p w14:paraId="14495946" w14:textId="77777777" w:rsidR="00AF1DD5" w:rsidRPr="006822D3" w:rsidRDefault="00AF1DD5" w:rsidP="00AF1DD5">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5CF2933E" w14:textId="40F22505" w:rsidR="00AF1DD5" w:rsidRPr="006822D3" w:rsidRDefault="00AF1DD5" w:rsidP="00AF1DD5">
      <w:pPr>
        <w:rPr>
          <w:rFonts w:ascii="Courier New" w:hAnsi="Courier New" w:cs="Courier New"/>
          <w:color w:val="auto"/>
          <w:sz w:val="24"/>
          <w:szCs w:val="24"/>
        </w:rPr>
      </w:pPr>
    </w:p>
    <w:p w14:paraId="61078FEE" w14:textId="2482FA06" w:rsidR="00AF1DD5" w:rsidRPr="006822D3" w:rsidRDefault="00AF1DD5" w:rsidP="00AF1DD5">
      <w:pPr>
        <w:rPr>
          <w:rFonts w:ascii="Courier New" w:hAnsi="Courier New" w:cs="Courier New"/>
          <w:color w:val="auto"/>
          <w:sz w:val="24"/>
          <w:szCs w:val="24"/>
        </w:rPr>
      </w:pPr>
    </w:p>
    <w:p w14:paraId="7A299891"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ipv6 route 2001:DB8:ACAD:5::/64 GigabitEthernet0/0/1</w:t>
      </w:r>
    </w:p>
    <w:p w14:paraId="28CEDD3A"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ipv6 route ::/0 GigabitEthernet0/0/1</w:t>
      </w:r>
    </w:p>
    <w:p w14:paraId="2309B8F0"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w:t>
      </w:r>
    </w:p>
    <w:p w14:paraId="470891E0"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router-id 1.1.1.1</w:t>
      </w:r>
    </w:p>
    <w:p w14:paraId="2ED10B2E" w14:textId="4FBE7D6A" w:rsidR="00AF1DD5" w:rsidRPr="006822D3" w:rsidRDefault="00AF1DD5" w:rsidP="00AF1DD5">
      <w:pPr>
        <w:rPr>
          <w:rFonts w:ascii="Courier New" w:hAnsi="Courier New" w:cs="Courier New"/>
          <w:color w:val="auto"/>
          <w:sz w:val="24"/>
          <w:szCs w:val="24"/>
        </w:rPr>
      </w:pPr>
    </w:p>
    <w:p w14:paraId="24A69E2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270E3215"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router-id 1.1.1.1</w:t>
      </w:r>
    </w:p>
    <w:p w14:paraId="62637ABD" w14:textId="04022D4F" w:rsidR="00AF1DD5" w:rsidRPr="006822D3" w:rsidRDefault="00AF1DD5" w:rsidP="00AF1DD5">
      <w:pPr>
        <w:rPr>
          <w:rFonts w:ascii="Courier New" w:hAnsi="Courier New" w:cs="Courier New"/>
          <w:color w:val="auto"/>
          <w:sz w:val="24"/>
          <w:szCs w:val="24"/>
        </w:rPr>
      </w:pPr>
    </w:p>
    <w:p w14:paraId="50F71610" w14:textId="254B2FA6"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32163EB4" w14:textId="6D61F041" w:rsidR="00AF1DD5" w:rsidRPr="006822D3" w:rsidRDefault="00AF1DD5" w:rsidP="00AF1DD5">
      <w:pPr>
        <w:rPr>
          <w:rFonts w:ascii="Courier New" w:hAnsi="Courier New" w:cs="Courier New"/>
          <w:color w:val="auto"/>
          <w:sz w:val="24"/>
          <w:szCs w:val="24"/>
        </w:rPr>
      </w:pPr>
    </w:p>
    <w:p w14:paraId="1A703F8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5F420A7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03984AB4"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04769C35"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5553554D"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78FC3FB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2F3003C6" w14:textId="130AF73E" w:rsidR="00AF1DD5" w:rsidRPr="006822D3" w:rsidRDefault="00AF1DD5" w:rsidP="00AF1DD5">
      <w:pPr>
        <w:rPr>
          <w:rFonts w:ascii="Courier New" w:hAnsi="Courier New" w:cs="Courier New"/>
          <w:color w:val="auto"/>
          <w:sz w:val="24"/>
          <w:szCs w:val="24"/>
        </w:rPr>
      </w:pPr>
    </w:p>
    <w:p w14:paraId="48B7CBC8" w14:textId="2C3FB753"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End</w:t>
      </w:r>
    </w:p>
    <w:p w14:paraId="2368B4BC" w14:textId="77777777" w:rsidR="00AF1DD5" w:rsidRPr="006822D3" w:rsidRDefault="00AF1DD5" w:rsidP="00AF1DD5">
      <w:pPr>
        <w:rPr>
          <w:rFonts w:ascii="Courier New" w:hAnsi="Courier New" w:cs="Courier New"/>
          <w:color w:val="auto"/>
          <w:sz w:val="24"/>
          <w:szCs w:val="24"/>
        </w:rPr>
      </w:pPr>
    </w:p>
    <w:p w14:paraId="1846318E" w14:textId="032E7FA0" w:rsidR="00AF1DD5" w:rsidRPr="006822D3" w:rsidRDefault="00AF1DD5" w:rsidP="00AF1DD5">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2 Config:</w:t>
      </w:r>
    </w:p>
    <w:p w14:paraId="57E7CC55" w14:textId="77777777" w:rsidR="00AF1DD5" w:rsidRPr="006822D3" w:rsidRDefault="00AF1DD5" w:rsidP="00AF1DD5">
      <w:pPr>
        <w:rPr>
          <w:rFonts w:ascii="Courier New" w:hAnsi="Courier New" w:cs="Courier New"/>
          <w:b/>
          <w:bCs/>
          <w:i/>
          <w:iCs/>
          <w:color w:val="auto"/>
          <w:sz w:val="24"/>
          <w:szCs w:val="24"/>
        </w:rPr>
      </w:pPr>
    </w:p>
    <w:p w14:paraId="0797658B"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hostname r2</w:t>
      </w:r>
    </w:p>
    <w:p w14:paraId="561F3D18" w14:textId="26BBD240" w:rsidR="00AF1DD5" w:rsidRPr="006822D3" w:rsidRDefault="00AF1DD5" w:rsidP="00AF1DD5">
      <w:pPr>
        <w:rPr>
          <w:rFonts w:ascii="Courier New" w:hAnsi="Courier New" w:cs="Courier New"/>
          <w:color w:val="auto"/>
          <w:sz w:val="24"/>
          <w:szCs w:val="24"/>
        </w:rPr>
      </w:pPr>
    </w:p>
    <w:p w14:paraId="07779305"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3FEC1B9E" w14:textId="506FBBE9"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5FEC4647" w14:textId="087F3308" w:rsidR="00AF1DD5" w:rsidRPr="006822D3" w:rsidRDefault="00AF1DD5" w:rsidP="00AF1DD5">
      <w:pPr>
        <w:rPr>
          <w:rFonts w:ascii="Courier New" w:hAnsi="Courier New" w:cs="Courier New"/>
          <w:color w:val="auto"/>
          <w:sz w:val="24"/>
          <w:szCs w:val="24"/>
        </w:rPr>
      </w:pPr>
    </w:p>
    <w:p w14:paraId="69FC310E" w14:textId="1B9016B0" w:rsidR="00AF1DD5" w:rsidRPr="006822D3" w:rsidRDefault="00AF1DD5" w:rsidP="00AF1DD5">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01C32E0A" w14:textId="77777777" w:rsidR="00914E21" w:rsidRPr="006822D3" w:rsidRDefault="00914E21" w:rsidP="00AF1DD5">
      <w:pPr>
        <w:rPr>
          <w:rFonts w:ascii="Courier New" w:hAnsi="Courier New" w:cs="Courier New"/>
          <w:color w:val="auto"/>
          <w:sz w:val="24"/>
          <w:szCs w:val="24"/>
        </w:rPr>
      </w:pPr>
    </w:p>
    <w:p w14:paraId="0AF2D79B"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21460FE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17DCEC68" w14:textId="20C0DB0D"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1166234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79368732" w14:textId="59007D56"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02D52722" w14:textId="77777777" w:rsidR="00914E21" w:rsidRPr="006822D3" w:rsidRDefault="00914E21" w:rsidP="00AF1DD5">
      <w:pPr>
        <w:rPr>
          <w:rFonts w:ascii="Courier New" w:hAnsi="Courier New" w:cs="Courier New"/>
          <w:color w:val="auto"/>
          <w:sz w:val="24"/>
          <w:szCs w:val="24"/>
        </w:rPr>
      </w:pPr>
    </w:p>
    <w:p w14:paraId="3BED828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new-model</w:t>
      </w:r>
    </w:p>
    <w:p w14:paraId="3A1A79E7" w14:textId="34000A1F" w:rsidR="00AF1DD5" w:rsidRPr="006822D3" w:rsidRDefault="00AF1DD5" w:rsidP="00AF1DD5">
      <w:pPr>
        <w:rPr>
          <w:rFonts w:ascii="Courier New" w:hAnsi="Courier New" w:cs="Courier New"/>
          <w:color w:val="auto"/>
          <w:sz w:val="24"/>
          <w:szCs w:val="24"/>
        </w:rPr>
      </w:pPr>
    </w:p>
    <w:p w14:paraId="24C35EF9"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ipv6 unicast-routing</w:t>
      </w:r>
    </w:p>
    <w:p w14:paraId="32E484FD" w14:textId="11183664" w:rsidR="00AF1DD5" w:rsidRPr="006822D3" w:rsidRDefault="00AF1DD5" w:rsidP="00AF1DD5">
      <w:pPr>
        <w:rPr>
          <w:rFonts w:ascii="Courier New" w:hAnsi="Courier New" w:cs="Courier New"/>
          <w:color w:val="auto"/>
          <w:sz w:val="24"/>
          <w:szCs w:val="24"/>
        </w:rPr>
      </w:pPr>
    </w:p>
    <w:p w14:paraId="03CEB249"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2B9A3BDD"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multilink bundle-name authenticated</w:t>
      </w:r>
    </w:p>
    <w:p w14:paraId="3203FDBC" w14:textId="4E148D03" w:rsidR="00AF1DD5" w:rsidRPr="006822D3" w:rsidRDefault="00AF1DD5" w:rsidP="00AF1DD5">
      <w:pPr>
        <w:rPr>
          <w:rFonts w:ascii="Courier New" w:hAnsi="Courier New" w:cs="Courier New"/>
          <w:color w:val="auto"/>
          <w:sz w:val="24"/>
          <w:szCs w:val="24"/>
        </w:rPr>
      </w:pPr>
    </w:p>
    <w:p w14:paraId="5E29EE7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FDO21491FHX</w:t>
      </w:r>
    </w:p>
    <w:p w14:paraId="09AE048E" w14:textId="05727D8A" w:rsidR="00AF1DD5" w:rsidRPr="006822D3" w:rsidRDefault="00AF1DD5" w:rsidP="00AF1DD5">
      <w:pPr>
        <w:rPr>
          <w:rFonts w:ascii="Courier New" w:hAnsi="Courier New" w:cs="Courier New"/>
          <w:color w:val="auto"/>
          <w:sz w:val="24"/>
          <w:szCs w:val="24"/>
        </w:rPr>
      </w:pPr>
    </w:p>
    <w:p w14:paraId="73F16D5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62000D06" w14:textId="7D6416FC" w:rsidR="00AF1DD5" w:rsidRPr="006822D3" w:rsidRDefault="00AF1DD5" w:rsidP="00AF1DD5">
      <w:pPr>
        <w:rPr>
          <w:rFonts w:ascii="Courier New" w:hAnsi="Courier New" w:cs="Courier New"/>
          <w:color w:val="auto"/>
          <w:sz w:val="24"/>
          <w:szCs w:val="24"/>
        </w:rPr>
      </w:pPr>
    </w:p>
    <w:p w14:paraId="3700921F"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2BF27B2A"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13B774A1" w14:textId="45182EAD" w:rsidR="00AF1DD5" w:rsidRPr="006822D3" w:rsidRDefault="00AF1DD5" w:rsidP="00AF1DD5">
      <w:pPr>
        <w:rPr>
          <w:rFonts w:ascii="Courier New" w:hAnsi="Courier New" w:cs="Courier New"/>
          <w:color w:val="auto"/>
          <w:sz w:val="24"/>
          <w:szCs w:val="24"/>
        </w:rPr>
      </w:pPr>
    </w:p>
    <w:p w14:paraId="0001F366" w14:textId="77777777" w:rsidR="00AF1DD5" w:rsidRPr="006822D3" w:rsidRDefault="00AF1DD5" w:rsidP="00AF1DD5">
      <w:pPr>
        <w:rPr>
          <w:rFonts w:ascii="Courier New" w:hAnsi="Courier New" w:cs="Courier New"/>
          <w:color w:val="auto"/>
          <w:sz w:val="24"/>
          <w:szCs w:val="24"/>
        </w:rPr>
      </w:pPr>
      <w:proofErr w:type="spellStart"/>
      <w:r w:rsidRPr="006822D3">
        <w:rPr>
          <w:rFonts w:ascii="Courier New" w:hAnsi="Courier New" w:cs="Courier New"/>
          <w:color w:val="auto"/>
          <w:sz w:val="24"/>
          <w:szCs w:val="24"/>
        </w:rPr>
        <w:lastRenderedPageBreak/>
        <w:t>vlan</w:t>
      </w:r>
      <w:proofErr w:type="spellEnd"/>
      <w:r w:rsidRPr="006822D3">
        <w:rPr>
          <w:rFonts w:ascii="Courier New" w:hAnsi="Courier New" w:cs="Courier New"/>
          <w:color w:val="auto"/>
          <w:sz w:val="24"/>
          <w:szCs w:val="24"/>
        </w:rPr>
        <w:t xml:space="preserve"> internal allocation policy ascending</w:t>
      </w:r>
    </w:p>
    <w:p w14:paraId="7B041B9A" w14:textId="4E9632C4" w:rsidR="00AF1DD5" w:rsidRPr="006822D3" w:rsidRDefault="00AF1DD5" w:rsidP="00AF1DD5">
      <w:pPr>
        <w:rPr>
          <w:rFonts w:ascii="Courier New" w:hAnsi="Courier New" w:cs="Courier New"/>
          <w:color w:val="auto"/>
          <w:sz w:val="24"/>
          <w:szCs w:val="24"/>
        </w:rPr>
      </w:pPr>
    </w:p>
    <w:p w14:paraId="67A3EC5D"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16AFA1A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10.1.1.5 255.255.255.252</w:t>
      </w:r>
    </w:p>
    <w:p w14:paraId="6AD92C6D"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288A4A9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5C5D03A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77614A3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2001:DB8:ACAD:2::1/64</w:t>
      </w:r>
    </w:p>
    <w:p w14:paraId="6A68530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3F461EEA" w14:textId="73266536" w:rsidR="00AF1DD5" w:rsidRPr="006822D3" w:rsidRDefault="00AF1DD5" w:rsidP="00AF1DD5">
      <w:pPr>
        <w:rPr>
          <w:rFonts w:ascii="Courier New" w:hAnsi="Courier New" w:cs="Courier New"/>
          <w:color w:val="auto"/>
          <w:sz w:val="24"/>
          <w:szCs w:val="24"/>
        </w:rPr>
      </w:pPr>
    </w:p>
    <w:p w14:paraId="001CDC04"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6E31333B"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10.1.1.2 255.255.255.252</w:t>
      </w:r>
    </w:p>
    <w:p w14:paraId="70875DF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42C9471"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0D47601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063DE5D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2001:DB8:ACAD:1::2/64</w:t>
      </w:r>
    </w:p>
    <w:p w14:paraId="0FA7254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A4DC2CD" w14:textId="2305CAEB" w:rsidR="00AF1DD5" w:rsidRPr="006822D3" w:rsidRDefault="00AF1DD5" w:rsidP="00AF1DD5">
      <w:pPr>
        <w:rPr>
          <w:rFonts w:ascii="Courier New" w:hAnsi="Courier New" w:cs="Courier New"/>
          <w:color w:val="auto"/>
          <w:sz w:val="24"/>
          <w:szCs w:val="24"/>
        </w:rPr>
      </w:pPr>
    </w:p>
    <w:p w14:paraId="3436FA2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GigabitEthernet0/1/0</w:t>
      </w:r>
    </w:p>
    <w:p w14:paraId="3C288A0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7A442E25"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24AB281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552DF4DD" w14:textId="30466E6A" w:rsidR="00AF1DD5" w:rsidRPr="006822D3" w:rsidRDefault="00AF1DD5" w:rsidP="00AF1DD5">
      <w:pPr>
        <w:rPr>
          <w:rFonts w:ascii="Courier New" w:hAnsi="Courier New" w:cs="Courier New"/>
          <w:color w:val="auto"/>
          <w:sz w:val="24"/>
          <w:szCs w:val="24"/>
        </w:rPr>
      </w:pPr>
    </w:p>
    <w:p w14:paraId="5F179B73"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GigabitEthernet0/1/1</w:t>
      </w:r>
    </w:p>
    <w:p w14:paraId="27B36A7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290808F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344D766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1AC41281" w14:textId="1906B892" w:rsidR="00AF1DD5" w:rsidRPr="006822D3" w:rsidRDefault="00AF1DD5" w:rsidP="00AF1DD5">
      <w:pPr>
        <w:rPr>
          <w:rFonts w:ascii="Courier New" w:hAnsi="Courier New" w:cs="Courier New"/>
          <w:color w:val="auto"/>
          <w:sz w:val="24"/>
          <w:szCs w:val="24"/>
        </w:rPr>
      </w:pPr>
    </w:p>
    <w:p w14:paraId="6F06A47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6CE085FA"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7C80C7B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737AE071"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4C013FF8"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66FFDCBE" w14:textId="31E36745" w:rsidR="00AF1DD5" w:rsidRPr="006822D3" w:rsidRDefault="00AF1DD5" w:rsidP="00AF1DD5">
      <w:pPr>
        <w:rPr>
          <w:rFonts w:ascii="Courier New" w:hAnsi="Courier New" w:cs="Courier New"/>
          <w:color w:val="auto"/>
          <w:sz w:val="24"/>
          <w:szCs w:val="24"/>
        </w:rPr>
      </w:pPr>
    </w:p>
    <w:p w14:paraId="00C4421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interface Vlan1</w:t>
      </w:r>
    </w:p>
    <w:p w14:paraId="04281066"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1009DAB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6517A221" w14:textId="7BFD9EAD" w:rsidR="00AF1DD5" w:rsidRPr="006822D3" w:rsidRDefault="00AF1DD5" w:rsidP="00AF1DD5">
      <w:pPr>
        <w:rPr>
          <w:rFonts w:ascii="Courier New" w:hAnsi="Courier New" w:cs="Courier New"/>
          <w:color w:val="auto"/>
          <w:sz w:val="24"/>
          <w:szCs w:val="24"/>
        </w:rPr>
      </w:pPr>
    </w:p>
    <w:p w14:paraId="56B3C72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w:t>
      </w:r>
    </w:p>
    <w:p w14:paraId="49EBF630"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router-id 2.2.2.2</w:t>
      </w:r>
    </w:p>
    <w:p w14:paraId="7C50732A"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network 192.168.10.0 0.0.0.3 area 0</w:t>
      </w:r>
    </w:p>
    <w:p w14:paraId="355F0965"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network 192.168.10.8 0.0.0.3 area 0</w:t>
      </w:r>
    </w:p>
    <w:p w14:paraId="19F83A57" w14:textId="4BBD402B" w:rsidR="00AF1DD5" w:rsidRPr="006822D3" w:rsidRDefault="00AF1DD5" w:rsidP="00AF1DD5">
      <w:pPr>
        <w:rPr>
          <w:rFonts w:ascii="Courier New" w:hAnsi="Courier New" w:cs="Courier New"/>
          <w:color w:val="auto"/>
          <w:sz w:val="24"/>
          <w:szCs w:val="24"/>
        </w:rPr>
      </w:pPr>
    </w:p>
    <w:p w14:paraId="62E2DC7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3431B32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network 10.1.1.0 0.0.0.3 area 0</w:t>
      </w:r>
    </w:p>
    <w:p w14:paraId="71B2AFCA"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10.1.1.4 0.0.0.3 area 0</w:t>
      </w:r>
    </w:p>
    <w:p w14:paraId="6F0EC34E" w14:textId="36538C0F" w:rsidR="00AF1DD5" w:rsidRPr="006822D3" w:rsidRDefault="00AF1DD5" w:rsidP="00AF1DD5">
      <w:pPr>
        <w:rPr>
          <w:rFonts w:ascii="Courier New" w:hAnsi="Courier New" w:cs="Courier New"/>
          <w:color w:val="auto"/>
          <w:sz w:val="24"/>
          <w:szCs w:val="24"/>
        </w:rPr>
      </w:pPr>
    </w:p>
    <w:p w14:paraId="246768F8" w14:textId="77777777" w:rsidR="00AF1DD5" w:rsidRPr="006822D3" w:rsidRDefault="00AF1DD5" w:rsidP="00AF1DD5">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2E32BFA5"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6BEEF6B4"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secure-server</w:t>
      </w:r>
    </w:p>
    <w:p w14:paraId="497B4875" w14:textId="77777777" w:rsidR="00AF1DD5" w:rsidRPr="006822D3" w:rsidRDefault="00AF1DD5" w:rsidP="00AF1DD5">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6632DD2C" w14:textId="78A079A5" w:rsidR="00AF1DD5" w:rsidRPr="006822D3" w:rsidRDefault="00AF1DD5" w:rsidP="00AF1DD5">
      <w:pPr>
        <w:rPr>
          <w:rFonts w:ascii="Courier New" w:hAnsi="Courier New" w:cs="Courier New"/>
          <w:color w:val="auto"/>
          <w:sz w:val="24"/>
          <w:szCs w:val="24"/>
        </w:rPr>
      </w:pPr>
    </w:p>
    <w:p w14:paraId="485BD280"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001FB8FF" w14:textId="7792DBD9"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router-id 2.2.2.2</w:t>
      </w:r>
    </w:p>
    <w:p w14:paraId="241F832B" w14:textId="303F8802" w:rsidR="00AF1DD5" w:rsidRPr="006822D3" w:rsidRDefault="00AF1DD5" w:rsidP="00AF1DD5">
      <w:pPr>
        <w:rPr>
          <w:rFonts w:ascii="Courier New" w:hAnsi="Courier New" w:cs="Courier New"/>
          <w:color w:val="auto"/>
          <w:sz w:val="24"/>
          <w:szCs w:val="24"/>
        </w:rPr>
      </w:pPr>
    </w:p>
    <w:p w14:paraId="67F7CED4"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61A01A2B" w14:textId="1F2E3805" w:rsidR="00AF1DD5" w:rsidRPr="006822D3" w:rsidRDefault="00AF1DD5" w:rsidP="00AF1DD5">
      <w:pPr>
        <w:rPr>
          <w:rFonts w:ascii="Courier New" w:hAnsi="Courier New" w:cs="Courier New"/>
          <w:color w:val="auto"/>
          <w:sz w:val="24"/>
          <w:szCs w:val="24"/>
        </w:rPr>
      </w:pPr>
    </w:p>
    <w:p w14:paraId="5618C2C7"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0EF5405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71B2CAC2"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73195D4C"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2F1D314F"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0DF9718E" w14:textId="77777777"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705AD1B7" w14:textId="53F34849" w:rsidR="00AF1DD5" w:rsidRPr="006822D3" w:rsidRDefault="00AF1DD5" w:rsidP="00AF1DD5">
      <w:pPr>
        <w:rPr>
          <w:rFonts w:ascii="Courier New" w:hAnsi="Courier New" w:cs="Courier New"/>
          <w:color w:val="auto"/>
          <w:sz w:val="24"/>
          <w:szCs w:val="24"/>
        </w:rPr>
      </w:pPr>
    </w:p>
    <w:p w14:paraId="55E37843" w14:textId="672C5EDA" w:rsidR="00AF1DD5" w:rsidRPr="006822D3" w:rsidRDefault="00AF1DD5" w:rsidP="00AF1DD5">
      <w:pPr>
        <w:rPr>
          <w:rFonts w:ascii="Courier New" w:hAnsi="Courier New" w:cs="Courier New"/>
          <w:color w:val="auto"/>
          <w:sz w:val="24"/>
          <w:szCs w:val="24"/>
        </w:rPr>
      </w:pPr>
      <w:r w:rsidRPr="006822D3">
        <w:rPr>
          <w:rFonts w:ascii="Courier New" w:hAnsi="Courier New" w:cs="Courier New"/>
          <w:color w:val="auto"/>
          <w:sz w:val="24"/>
          <w:szCs w:val="24"/>
        </w:rPr>
        <w:t>end</w:t>
      </w:r>
    </w:p>
    <w:p w14:paraId="4E11923E" w14:textId="02EA5203" w:rsidR="00AF1DD5" w:rsidRPr="006822D3" w:rsidRDefault="00AF1DD5" w:rsidP="00AF1DD5">
      <w:pPr>
        <w:rPr>
          <w:rFonts w:ascii="Courier New" w:hAnsi="Courier New" w:cs="Courier New"/>
          <w:color w:val="auto"/>
          <w:sz w:val="24"/>
          <w:szCs w:val="24"/>
        </w:rPr>
      </w:pPr>
    </w:p>
    <w:p w14:paraId="033B8875" w14:textId="78807697" w:rsidR="00AF1DD5" w:rsidRPr="006822D3" w:rsidRDefault="00AF1DD5" w:rsidP="00AF1DD5">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 xml:space="preserve">Router </w:t>
      </w:r>
      <w:r w:rsidR="00B04967" w:rsidRPr="006822D3">
        <w:rPr>
          <w:rFonts w:ascii="Courier New" w:hAnsi="Courier New" w:cs="Courier New"/>
          <w:b/>
          <w:bCs/>
          <w:i/>
          <w:iCs/>
          <w:color w:val="auto"/>
          <w:sz w:val="24"/>
          <w:szCs w:val="24"/>
        </w:rPr>
        <w:t>3</w:t>
      </w:r>
      <w:r w:rsidRPr="006822D3">
        <w:rPr>
          <w:rFonts w:ascii="Courier New" w:hAnsi="Courier New" w:cs="Courier New"/>
          <w:b/>
          <w:bCs/>
          <w:i/>
          <w:iCs/>
          <w:color w:val="auto"/>
          <w:sz w:val="24"/>
          <w:szCs w:val="24"/>
        </w:rPr>
        <w:t xml:space="preserve"> Config:</w:t>
      </w:r>
    </w:p>
    <w:p w14:paraId="1DEE99B8" w14:textId="77777777" w:rsidR="00AF1DD5" w:rsidRPr="006822D3" w:rsidRDefault="00AF1DD5" w:rsidP="00AF1DD5">
      <w:pPr>
        <w:rPr>
          <w:rFonts w:ascii="Courier New" w:hAnsi="Courier New" w:cs="Courier New"/>
          <w:b/>
          <w:bCs/>
          <w:i/>
          <w:iCs/>
          <w:color w:val="auto"/>
          <w:sz w:val="24"/>
          <w:szCs w:val="24"/>
        </w:rPr>
      </w:pPr>
    </w:p>
    <w:p w14:paraId="3F6540E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hostname r3</w:t>
      </w:r>
    </w:p>
    <w:p w14:paraId="2A77505C" w14:textId="3728E7F2" w:rsidR="00B04967" w:rsidRPr="006822D3" w:rsidRDefault="00B04967" w:rsidP="00B04967">
      <w:pPr>
        <w:rPr>
          <w:rFonts w:ascii="Courier New" w:hAnsi="Courier New" w:cs="Courier New"/>
          <w:color w:val="auto"/>
          <w:sz w:val="24"/>
          <w:szCs w:val="24"/>
        </w:rPr>
      </w:pPr>
    </w:p>
    <w:p w14:paraId="3E52919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00A93D1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453768DE" w14:textId="1E51444F" w:rsidR="00B04967" w:rsidRPr="006822D3" w:rsidRDefault="00B04967" w:rsidP="00B04967">
      <w:pPr>
        <w:rPr>
          <w:rFonts w:ascii="Courier New" w:hAnsi="Courier New" w:cs="Courier New"/>
          <w:color w:val="auto"/>
          <w:sz w:val="24"/>
          <w:szCs w:val="24"/>
        </w:rPr>
      </w:pPr>
    </w:p>
    <w:p w14:paraId="79BEEC54"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2C7D50FF" w14:textId="2EB64B3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5E99117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3140D3D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1F0C6488" w14:textId="22703F85"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3979856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620058A9" w14:textId="7E42FCD1"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42563545" w14:textId="39451DC3" w:rsidR="00B04967" w:rsidRPr="006822D3" w:rsidRDefault="00B04967" w:rsidP="00B04967">
      <w:pPr>
        <w:rPr>
          <w:rFonts w:ascii="Courier New" w:hAnsi="Courier New" w:cs="Courier New"/>
          <w:color w:val="auto"/>
          <w:sz w:val="24"/>
          <w:szCs w:val="24"/>
        </w:rPr>
      </w:pPr>
    </w:p>
    <w:p w14:paraId="0D0B0176" w14:textId="191FA873"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new-model</w:t>
      </w:r>
    </w:p>
    <w:p w14:paraId="20EA1CFF" w14:textId="55086222" w:rsidR="00B04967" w:rsidRPr="006822D3" w:rsidRDefault="00B04967" w:rsidP="00B04967">
      <w:pPr>
        <w:rPr>
          <w:rFonts w:ascii="Courier New" w:hAnsi="Courier New" w:cs="Courier New"/>
          <w:color w:val="auto"/>
          <w:sz w:val="24"/>
          <w:szCs w:val="24"/>
        </w:rPr>
      </w:pPr>
    </w:p>
    <w:p w14:paraId="506715B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ipv6 unicast-routing</w:t>
      </w:r>
    </w:p>
    <w:p w14:paraId="6FFC4A69" w14:textId="4FB7C52B" w:rsidR="00B04967" w:rsidRPr="006822D3" w:rsidRDefault="00B04967" w:rsidP="00B04967">
      <w:pPr>
        <w:rPr>
          <w:rFonts w:ascii="Courier New" w:hAnsi="Courier New" w:cs="Courier New"/>
          <w:color w:val="auto"/>
          <w:sz w:val="24"/>
          <w:szCs w:val="24"/>
        </w:rPr>
      </w:pPr>
    </w:p>
    <w:p w14:paraId="3CBF8EF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1BDD48AB"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vtp</w:t>
      </w:r>
      <w:proofErr w:type="spellEnd"/>
      <w:r w:rsidRPr="006822D3">
        <w:rPr>
          <w:rFonts w:ascii="Courier New" w:hAnsi="Courier New" w:cs="Courier New"/>
          <w:color w:val="auto"/>
          <w:sz w:val="24"/>
          <w:szCs w:val="24"/>
        </w:rPr>
        <w:t xml:space="preserve"> domain cisco</w:t>
      </w:r>
    </w:p>
    <w:p w14:paraId="133989E9"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vtp</w:t>
      </w:r>
      <w:proofErr w:type="spellEnd"/>
      <w:r w:rsidRPr="006822D3">
        <w:rPr>
          <w:rFonts w:ascii="Courier New" w:hAnsi="Courier New" w:cs="Courier New"/>
          <w:color w:val="auto"/>
          <w:sz w:val="24"/>
          <w:szCs w:val="24"/>
        </w:rPr>
        <w:t xml:space="preserve"> mode transparent</w:t>
      </w:r>
    </w:p>
    <w:p w14:paraId="216C758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lastRenderedPageBreak/>
        <w:t>multilink bundle-name authenticated</w:t>
      </w:r>
    </w:p>
    <w:p w14:paraId="3FA1A8C8" w14:textId="07549CC9" w:rsidR="00B04967" w:rsidRPr="006822D3" w:rsidRDefault="00B04967" w:rsidP="00B04967">
      <w:pPr>
        <w:rPr>
          <w:rFonts w:ascii="Courier New" w:hAnsi="Courier New" w:cs="Courier New"/>
          <w:color w:val="auto"/>
          <w:sz w:val="24"/>
          <w:szCs w:val="24"/>
        </w:rPr>
      </w:pPr>
    </w:p>
    <w:p w14:paraId="79006C23" w14:textId="6E8DF022"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FDO214421CU</w:t>
      </w:r>
    </w:p>
    <w:p w14:paraId="204174E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57545701" w14:textId="2C228A56" w:rsidR="00B04967" w:rsidRPr="006822D3" w:rsidRDefault="00B04967" w:rsidP="00B04967">
      <w:pPr>
        <w:rPr>
          <w:rFonts w:ascii="Courier New" w:hAnsi="Courier New" w:cs="Courier New"/>
          <w:color w:val="auto"/>
          <w:sz w:val="24"/>
          <w:szCs w:val="24"/>
        </w:rPr>
      </w:pPr>
    </w:p>
    <w:p w14:paraId="599A93D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1A27383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78182FBE" w14:textId="61FF3FBB" w:rsidR="00B04967" w:rsidRPr="006822D3" w:rsidRDefault="00B04967" w:rsidP="00B04967">
      <w:pPr>
        <w:rPr>
          <w:rFonts w:ascii="Courier New" w:hAnsi="Courier New" w:cs="Courier New"/>
          <w:color w:val="auto"/>
          <w:sz w:val="24"/>
          <w:szCs w:val="24"/>
        </w:rPr>
      </w:pPr>
    </w:p>
    <w:p w14:paraId="52EC7E23"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internal allocation policy ascending</w:t>
      </w:r>
    </w:p>
    <w:p w14:paraId="55AFF721" w14:textId="183CD5F5" w:rsidR="00B04967" w:rsidRPr="006822D3" w:rsidRDefault="00B04967" w:rsidP="00B04967">
      <w:pPr>
        <w:rPr>
          <w:rFonts w:ascii="Courier New" w:hAnsi="Courier New" w:cs="Courier New"/>
          <w:color w:val="auto"/>
          <w:sz w:val="24"/>
          <w:szCs w:val="24"/>
        </w:rPr>
      </w:pPr>
    </w:p>
    <w:p w14:paraId="5AA894D6"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10,20</w:t>
      </w:r>
    </w:p>
    <w:p w14:paraId="5820CFE8" w14:textId="78ED6552" w:rsidR="00B04967" w:rsidRPr="006822D3" w:rsidRDefault="00B04967" w:rsidP="00B04967">
      <w:pPr>
        <w:rPr>
          <w:rFonts w:ascii="Courier New" w:hAnsi="Courier New" w:cs="Courier New"/>
          <w:color w:val="auto"/>
          <w:sz w:val="24"/>
          <w:szCs w:val="24"/>
        </w:rPr>
      </w:pPr>
    </w:p>
    <w:p w14:paraId="7DD4D94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69A0B5D6"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10.1.1.9 255.255.255.252</w:t>
      </w:r>
    </w:p>
    <w:p w14:paraId="556CB75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46C38F2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57589F1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7DDD1FB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2001:DB8:ACAD:3::1/64</w:t>
      </w:r>
    </w:p>
    <w:p w14:paraId="27164C7B"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D80C98D" w14:textId="46550555" w:rsidR="00B04967" w:rsidRPr="006822D3" w:rsidRDefault="00B04967" w:rsidP="00B04967">
      <w:pPr>
        <w:rPr>
          <w:rFonts w:ascii="Courier New" w:hAnsi="Courier New" w:cs="Courier New"/>
          <w:color w:val="auto"/>
          <w:sz w:val="24"/>
          <w:szCs w:val="24"/>
        </w:rPr>
      </w:pPr>
    </w:p>
    <w:p w14:paraId="70C0E8E8"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33B3FF7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10.1.1.6 255.255.255.252</w:t>
      </w:r>
    </w:p>
    <w:p w14:paraId="1B5B994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2414CD2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4D0E40A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36D251E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2001:DB8:ACAD:2::2/64</w:t>
      </w:r>
    </w:p>
    <w:p w14:paraId="3D9DF173"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6F44A862" w14:textId="46BA622C" w:rsidR="00B04967" w:rsidRPr="006822D3" w:rsidRDefault="00B04967" w:rsidP="00B04967">
      <w:pPr>
        <w:rPr>
          <w:rFonts w:ascii="Courier New" w:hAnsi="Courier New" w:cs="Courier New"/>
          <w:color w:val="auto"/>
          <w:sz w:val="24"/>
          <w:szCs w:val="24"/>
        </w:rPr>
      </w:pPr>
    </w:p>
    <w:p w14:paraId="37FCAF1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Serial0/1/0</w:t>
      </w:r>
    </w:p>
    <w:p w14:paraId="73D6BA95" w14:textId="77551915" w:rsidR="00B04967" w:rsidRPr="006822D3" w:rsidRDefault="00B04967" w:rsidP="00B04967">
      <w:pPr>
        <w:rPr>
          <w:rFonts w:ascii="Courier New" w:hAnsi="Courier New" w:cs="Courier New"/>
          <w:color w:val="auto"/>
          <w:sz w:val="24"/>
          <w:szCs w:val="24"/>
        </w:rPr>
      </w:pPr>
    </w:p>
    <w:p w14:paraId="0FC0D82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Serial0/1/1</w:t>
      </w:r>
    </w:p>
    <w:p w14:paraId="7431D524" w14:textId="16B03870" w:rsidR="00B04967" w:rsidRPr="006822D3" w:rsidRDefault="00B04967" w:rsidP="00B04967">
      <w:pPr>
        <w:rPr>
          <w:rFonts w:ascii="Courier New" w:hAnsi="Courier New" w:cs="Courier New"/>
          <w:color w:val="auto"/>
          <w:sz w:val="24"/>
          <w:szCs w:val="24"/>
        </w:rPr>
      </w:pPr>
    </w:p>
    <w:p w14:paraId="36CAB90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1A28C0D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287BEC8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352CBAE6"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100ADF93"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0C2FD1F6" w14:textId="0171D345" w:rsidR="00B04967" w:rsidRPr="006822D3" w:rsidRDefault="00B04967" w:rsidP="00B04967">
      <w:pPr>
        <w:rPr>
          <w:rFonts w:ascii="Courier New" w:hAnsi="Courier New" w:cs="Courier New"/>
          <w:color w:val="auto"/>
          <w:sz w:val="24"/>
          <w:szCs w:val="24"/>
        </w:rPr>
      </w:pPr>
    </w:p>
    <w:p w14:paraId="21968FC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Vlan1</w:t>
      </w:r>
    </w:p>
    <w:p w14:paraId="28159A3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5FCAAF56"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7DB55147" w14:textId="06C2A27C" w:rsidR="00B04967" w:rsidRPr="006822D3" w:rsidRDefault="00B04967" w:rsidP="00B04967">
      <w:pPr>
        <w:rPr>
          <w:rFonts w:ascii="Courier New" w:hAnsi="Courier New" w:cs="Courier New"/>
          <w:color w:val="auto"/>
          <w:sz w:val="24"/>
          <w:szCs w:val="24"/>
        </w:rPr>
      </w:pPr>
    </w:p>
    <w:p w14:paraId="2FFC053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72618CC3"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router-id 3.3.3.3</w:t>
      </w:r>
    </w:p>
    <w:p w14:paraId="2361F6F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network 10.1.1.4 0.0.0.3 area 0</w:t>
      </w:r>
    </w:p>
    <w:p w14:paraId="004D6CA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10.1.1.8 0.0.0.3 area 0</w:t>
      </w:r>
    </w:p>
    <w:p w14:paraId="354F1319" w14:textId="73E02D29" w:rsidR="00B04967" w:rsidRPr="006822D3" w:rsidRDefault="00B04967" w:rsidP="00B04967">
      <w:pPr>
        <w:rPr>
          <w:rFonts w:ascii="Courier New" w:hAnsi="Courier New" w:cs="Courier New"/>
          <w:color w:val="auto"/>
          <w:sz w:val="24"/>
          <w:szCs w:val="24"/>
        </w:rPr>
      </w:pPr>
    </w:p>
    <w:p w14:paraId="359C6F4A"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4D663D8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66524C9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secure-server</w:t>
      </w:r>
    </w:p>
    <w:p w14:paraId="7E51F933"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29D21563" w14:textId="7A31797C" w:rsidR="00B04967" w:rsidRPr="006822D3" w:rsidRDefault="00B04967" w:rsidP="00B04967">
      <w:pPr>
        <w:rPr>
          <w:rFonts w:ascii="Courier New" w:hAnsi="Courier New" w:cs="Courier New"/>
          <w:color w:val="auto"/>
          <w:sz w:val="24"/>
          <w:szCs w:val="24"/>
        </w:rPr>
      </w:pPr>
    </w:p>
    <w:p w14:paraId="7B8B342E" w14:textId="570E8EBE" w:rsidR="00B04967" w:rsidRPr="006822D3" w:rsidRDefault="00B04967" w:rsidP="00B04967">
      <w:pPr>
        <w:rPr>
          <w:rFonts w:ascii="Courier New" w:hAnsi="Courier New" w:cs="Courier New"/>
          <w:color w:val="auto"/>
          <w:sz w:val="24"/>
          <w:szCs w:val="24"/>
        </w:rPr>
      </w:pPr>
    </w:p>
    <w:p w14:paraId="265DB1E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737F126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router-id 3.3.3.3</w:t>
      </w:r>
    </w:p>
    <w:p w14:paraId="44B44516" w14:textId="05D1B74B" w:rsidR="00B04967" w:rsidRPr="006822D3" w:rsidRDefault="00B04967" w:rsidP="00B04967">
      <w:pPr>
        <w:rPr>
          <w:rFonts w:ascii="Courier New" w:hAnsi="Courier New" w:cs="Courier New"/>
          <w:color w:val="auto"/>
          <w:sz w:val="24"/>
          <w:szCs w:val="24"/>
        </w:rPr>
      </w:pPr>
    </w:p>
    <w:p w14:paraId="5AA9E80A" w14:textId="2CE51446"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4337A90A" w14:textId="7115D4AB" w:rsidR="00B04967" w:rsidRPr="006822D3" w:rsidRDefault="00B04967" w:rsidP="00B04967">
      <w:pPr>
        <w:rPr>
          <w:rFonts w:ascii="Courier New" w:hAnsi="Courier New" w:cs="Courier New"/>
          <w:color w:val="auto"/>
          <w:sz w:val="24"/>
          <w:szCs w:val="24"/>
        </w:rPr>
      </w:pPr>
    </w:p>
    <w:p w14:paraId="495CC39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06C770D7"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2C408F7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43CBC9C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7C07B39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4303FCB7" w14:textId="6B478649"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0B02D2D9" w14:textId="43EB3F8B" w:rsidR="00B04967" w:rsidRPr="006822D3" w:rsidRDefault="00B04967" w:rsidP="00B04967">
      <w:pPr>
        <w:rPr>
          <w:rFonts w:ascii="Courier New" w:hAnsi="Courier New" w:cs="Courier New"/>
          <w:color w:val="auto"/>
          <w:sz w:val="24"/>
          <w:szCs w:val="24"/>
        </w:rPr>
      </w:pPr>
    </w:p>
    <w:p w14:paraId="7258FC07" w14:textId="6EFCDC13" w:rsidR="00AF1DD5"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End</w:t>
      </w:r>
    </w:p>
    <w:p w14:paraId="3F684E31" w14:textId="7593A794" w:rsidR="00B04967" w:rsidRPr="006822D3" w:rsidRDefault="00B04967" w:rsidP="00B04967">
      <w:pPr>
        <w:rPr>
          <w:rFonts w:ascii="Courier New" w:hAnsi="Courier New" w:cs="Courier New"/>
          <w:color w:val="auto"/>
          <w:sz w:val="24"/>
          <w:szCs w:val="24"/>
        </w:rPr>
      </w:pPr>
    </w:p>
    <w:p w14:paraId="1D28251A" w14:textId="0385954E" w:rsidR="00B04967" w:rsidRPr="006822D3" w:rsidRDefault="00B04967" w:rsidP="00B04967">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4 Config:</w:t>
      </w:r>
    </w:p>
    <w:p w14:paraId="28240700" w14:textId="77777777" w:rsidR="00B04967" w:rsidRPr="006822D3" w:rsidRDefault="00B04967" w:rsidP="00B04967">
      <w:pPr>
        <w:rPr>
          <w:rFonts w:ascii="Courier New" w:hAnsi="Courier New" w:cs="Courier New"/>
          <w:b/>
          <w:bCs/>
          <w:i/>
          <w:iCs/>
          <w:color w:val="auto"/>
          <w:sz w:val="24"/>
          <w:szCs w:val="24"/>
        </w:rPr>
      </w:pPr>
    </w:p>
    <w:p w14:paraId="420A69B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hostname r4</w:t>
      </w:r>
    </w:p>
    <w:p w14:paraId="248615E7" w14:textId="32F18832" w:rsidR="00B04967" w:rsidRPr="006822D3" w:rsidRDefault="00B04967" w:rsidP="00B04967">
      <w:pPr>
        <w:rPr>
          <w:rFonts w:ascii="Courier New" w:hAnsi="Courier New" w:cs="Courier New"/>
          <w:color w:val="auto"/>
          <w:sz w:val="24"/>
          <w:szCs w:val="24"/>
        </w:rPr>
      </w:pPr>
    </w:p>
    <w:p w14:paraId="47030DE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5B38CEE6"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4640D9FD" w14:textId="3D67B0BD" w:rsidR="00B04967" w:rsidRPr="006822D3" w:rsidRDefault="00B04967" w:rsidP="00B04967">
      <w:pPr>
        <w:rPr>
          <w:rFonts w:ascii="Courier New" w:hAnsi="Courier New" w:cs="Courier New"/>
          <w:color w:val="auto"/>
          <w:sz w:val="24"/>
          <w:szCs w:val="24"/>
        </w:rPr>
      </w:pPr>
    </w:p>
    <w:p w14:paraId="40F79694"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7558732B" w14:textId="4DF4099E"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5D473CCB"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10F4217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00B4DDC0" w14:textId="2621CCC4"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35ABCA78"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1A832E8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359C69DA" w14:textId="79B930EC" w:rsidR="00B04967" w:rsidRPr="006822D3" w:rsidRDefault="00B04967" w:rsidP="00B04967">
      <w:pPr>
        <w:rPr>
          <w:rFonts w:ascii="Courier New" w:hAnsi="Courier New" w:cs="Courier New"/>
          <w:color w:val="auto"/>
          <w:sz w:val="24"/>
          <w:szCs w:val="24"/>
        </w:rPr>
      </w:pPr>
    </w:p>
    <w:p w14:paraId="4C959940" w14:textId="5096D701" w:rsidR="00B04967" w:rsidRPr="006822D3" w:rsidRDefault="00B04967" w:rsidP="00B04967">
      <w:pPr>
        <w:rPr>
          <w:rFonts w:ascii="Courier New" w:hAnsi="Courier New" w:cs="Courier New"/>
          <w:color w:val="auto"/>
          <w:sz w:val="24"/>
          <w:szCs w:val="24"/>
        </w:rPr>
      </w:pPr>
    </w:p>
    <w:p w14:paraId="222509E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new-model</w:t>
      </w:r>
    </w:p>
    <w:p w14:paraId="368477E2" w14:textId="052535BE" w:rsidR="00B04967" w:rsidRPr="006822D3" w:rsidRDefault="00B04967" w:rsidP="00B04967">
      <w:pPr>
        <w:rPr>
          <w:rFonts w:ascii="Courier New" w:hAnsi="Courier New" w:cs="Courier New"/>
          <w:color w:val="auto"/>
          <w:sz w:val="24"/>
          <w:szCs w:val="24"/>
        </w:rPr>
      </w:pPr>
    </w:p>
    <w:p w14:paraId="12F7DD8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ipv6 unicast-routing</w:t>
      </w:r>
    </w:p>
    <w:p w14:paraId="223C4A3F" w14:textId="0BE47B06" w:rsidR="00B04967" w:rsidRPr="006822D3" w:rsidRDefault="00B04967" w:rsidP="00B04967">
      <w:pPr>
        <w:rPr>
          <w:rFonts w:ascii="Courier New" w:hAnsi="Courier New" w:cs="Courier New"/>
          <w:color w:val="auto"/>
          <w:sz w:val="24"/>
          <w:szCs w:val="24"/>
        </w:rPr>
      </w:pPr>
    </w:p>
    <w:p w14:paraId="7DF90BA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56420646"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lastRenderedPageBreak/>
        <w:t>vtp</w:t>
      </w:r>
      <w:proofErr w:type="spellEnd"/>
      <w:r w:rsidRPr="006822D3">
        <w:rPr>
          <w:rFonts w:ascii="Courier New" w:hAnsi="Courier New" w:cs="Courier New"/>
          <w:color w:val="auto"/>
          <w:sz w:val="24"/>
          <w:szCs w:val="24"/>
        </w:rPr>
        <w:t xml:space="preserve"> domain cisco</w:t>
      </w:r>
    </w:p>
    <w:p w14:paraId="3DF79335"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vtp</w:t>
      </w:r>
      <w:proofErr w:type="spellEnd"/>
      <w:r w:rsidRPr="006822D3">
        <w:rPr>
          <w:rFonts w:ascii="Courier New" w:hAnsi="Courier New" w:cs="Courier New"/>
          <w:color w:val="auto"/>
          <w:sz w:val="24"/>
          <w:szCs w:val="24"/>
        </w:rPr>
        <w:t xml:space="preserve"> mode transparent</w:t>
      </w:r>
    </w:p>
    <w:p w14:paraId="5DD721A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multilink bundle-name authenticated</w:t>
      </w:r>
    </w:p>
    <w:p w14:paraId="35939E7C" w14:textId="1A8F38AC" w:rsidR="00B04967" w:rsidRPr="006822D3" w:rsidRDefault="00B04967" w:rsidP="00B04967">
      <w:pPr>
        <w:rPr>
          <w:rFonts w:ascii="Courier New" w:hAnsi="Courier New" w:cs="Courier New"/>
          <w:color w:val="auto"/>
          <w:sz w:val="24"/>
          <w:szCs w:val="24"/>
        </w:rPr>
      </w:pPr>
    </w:p>
    <w:p w14:paraId="7B33B8B6"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FDO214420G3</w:t>
      </w:r>
    </w:p>
    <w:p w14:paraId="0A420AC4" w14:textId="037DDDF4" w:rsidR="00B04967" w:rsidRPr="006822D3" w:rsidRDefault="00B04967" w:rsidP="00B04967">
      <w:pPr>
        <w:rPr>
          <w:rFonts w:ascii="Courier New" w:hAnsi="Courier New" w:cs="Courier New"/>
          <w:color w:val="auto"/>
          <w:sz w:val="24"/>
          <w:szCs w:val="24"/>
        </w:rPr>
      </w:pPr>
    </w:p>
    <w:p w14:paraId="7F8AAF88" w14:textId="31F79BF3"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067CF211" w14:textId="582D3387" w:rsidR="00B04967" w:rsidRPr="006822D3" w:rsidRDefault="00B04967" w:rsidP="00B04967">
      <w:pPr>
        <w:rPr>
          <w:rFonts w:ascii="Courier New" w:hAnsi="Courier New" w:cs="Courier New"/>
          <w:color w:val="auto"/>
          <w:sz w:val="24"/>
          <w:szCs w:val="24"/>
        </w:rPr>
      </w:pPr>
    </w:p>
    <w:p w14:paraId="025F1AD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159496F3"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563292B7" w14:textId="07CD4D94" w:rsidR="00B04967" w:rsidRPr="006822D3" w:rsidRDefault="00B04967" w:rsidP="00B04967">
      <w:pPr>
        <w:rPr>
          <w:rFonts w:ascii="Courier New" w:hAnsi="Courier New" w:cs="Courier New"/>
          <w:color w:val="auto"/>
          <w:sz w:val="24"/>
          <w:szCs w:val="24"/>
        </w:rPr>
      </w:pPr>
    </w:p>
    <w:p w14:paraId="6D336646"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internal allocation policy ascending</w:t>
      </w:r>
    </w:p>
    <w:p w14:paraId="67E77108" w14:textId="6A25CEC6" w:rsidR="00B04967" w:rsidRPr="006822D3" w:rsidRDefault="00B04967" w:rsidP="00B04967">
      <w:pPr>
        <w:rPr>
          <w:rFonts w:ascii="Courier New" w:hAnsi="Courier New" w:cs="Courier New"/>
          <w:color w:val="auto"/>
          <w:sz w:val="24"/>
          <w:szCs w:val="24"/>
        </w:rPr>
      </w:pPr>
    </w:p>
    <w:p w14:paraId="34E8256F"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10,20</w:t>
      </w:r>
    </w:p>
    <w:p w14:paraId="48F0F1E2" w14:textId="477A81FB" w:rsidR="00B04967" w:rsidRPr="006822D3" w:rsidRDefault="00B04967" w:rsidP="00B04967">
      <w:pPr>
        <w:rPr>
          <w:rFonts w:ascii="Courier New" w:hAnsi="Courier New" w:cs="Courier New"/>
          <w:color w:val="auto"/>
          <w:sz w:val="24"/>
          <w:szCs w:val="24"/>
        </w:rPr>
      </w:pPr>
    </w:p>
    <w:p w14:paraId="04F99B1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76BF260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10.1.1.13 255.255.255.252</w:t>
      </w:r>
    </w:p>
    <w:p w14:paraId="1E21F77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81FC17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154CAF6B"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39F26B8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2001:DB8:ACAD:4::1/64</w:t>
      </w:r>
    </w:p>
    <w:p w14:paraId="2413AA6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217C15A5" w14:textId="6E05DD41" w:rsidR="00B04967" w:rsidRPr="006822D3" w:rsidRDefault="00B04967" w:rsidP="00B04967">
      <w:pPr>
        <w:rPr>
          <w:rFonts w:ascii="Courier New" w:hAnsi="Courier New" w:cs="Courier New"/>
          <w:color w:val="auto"/>
          <w:sz w:val="24"/>
          <w:szCs w:val="24"/>
        </w:rPr>
      </w:pPr>
    </w:p>
    <w:p w14:paraId="30571C9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18F0381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10.1.1.10 255.255.255.252</w:t>
      </w:r>
    </w:p>
    <w:p w14:paraId="52A50B38"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20AC520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0DD321C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77C4476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2001:DB8:ACAD:3::2/64</w:t>
      </w:r>
    </w:p>
    <w:p w14:paraId="3FF33DE3"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719A0BCC" w14:textId="7205FE59" w:rsidR="00B04967" w:rsidRPr="006822D3" w:rsidRDefault="00B04967" w:rsidP="00B04967">
      <w:pPr>
        <w:rPr>
          <w:rFonts w:ascii="Courier New" w:hAnsi="Courier New" w:cs="Courier New"/>
          <w:color w:val="auto"/>
          <w:sz w:val="24"/>
          <w:szCs w:val="24"/>
        </w:rPr>
      </w:pPr>
    </w:p>
    <w:p w14:paraId="3DC3854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Serial0/1/0</w:t>
      </w:r>
    </w:p>
    <w:p w14:paraId="10DBB0B5" w14:textId="6AFB805C" w:rsidR="00B04967" w:rsidRPr="006822D3" w:rsidRDefault="00B04967" w:rsidP="00B04967">
      <w:pPr>
        <w:rPr>
          <w:rFonts w:ascii="Courier New" w:hAnsi="Courier New" w:cs="Courier New"/>
          <w:color w:val="auto"/>
          <w:sz w:val="24"/>
          <w:szCs w:val="24"/>
        </w:rPr>
      </w:pPr>
    </w:p>
    <w:p w14:paraId="5716DC08"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Serial0/1/1</w:t>
      </w:r>
    </w:p>
    <w:p w14:paraId="2303F54D" w14:textId="4D783624" w:rsidR="00B04967" w:rsidRPr="006822D3" w:rsidRDefault="00B04967" w:rsidP="00B04967">
      <w:pPr>
        <w:rPr>
          <w:rFonts w:ascii="Courier New" w:hAnsi="Courier New" w:cs="Courier New"/>
          <w:color w:val="auto"/>
          <w:sz w:val="24"/>
          <w:szCs w:val="24"/>
        </w:rPr>
      </w:pPr>
    </w:p>
    <w:p w14:paraId="69E64F0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4371D6D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014CE60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7E2088A7"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41277C2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22D20755" w14:textId="17C1F280" w:rsidR="00B04967" w:rsidRPr="006822D3" w:rsidRDefault="00B04967" w:rsidP="00B04967">
      <w:pPr>
        <w:rPr>
          <w:rFonts w:ascii="Courier New" w:hAnsi="Courier New" w:cs="Courier New"/>
          <w:color w:val="auto"/>
          <w:sz w:val="24"/>
          <w:szCs w:val="24"/>
        </w:rPr>
      </w:pPr>
    </w:p>
    <w:p w14:paraId="6E701FB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Vlan1</w:t>
      </w:r>
    </w:p>
    <w:p w14:paraId="5E7CC50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739EB35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2A540E97" w14:textId="0680CFCD" w:rsidR="00B04967" w:rsidRPr="006822D3" w:rsidRDefault="00B04967" w:rsidP="00B04967">
      <w:pPr>
        <w:rPr>
          <w:rFonts w:ascii="Courier New" w:hAnsi="Courier New" w:cs="Courier New"/>
          <w:color w:val="auto"/>
          <w:sz w:val="24"/>
          <w:szCs w:val="24"/>
        </w:rPr>
      </w:pPr>
    </w:p>
    <w:p w14:paraId="75C090F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77874DD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router-id 4.4.4.4</w:t>
      </w:r>
    </w:p>
    <w:p w14:paraId="1CC13A5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10.1.1.8 0.0.0.3 area 0</w:t>
      </w:r>
    </w:p>
    <w:p w14:paraId="3BE81FB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10.1.1.12 0.0.0.3 area 0</w:t>
      </w:r>
    </w:p>
    <w:p w14:paraId="53151F25" w14:textId="16B0A0E6" w:rsidR="00B04967" w:rsidRPr="006822D3" w:rsidRDefault="00B04967" w:rsidP="00B04967">
      <w:pPr>
        <w:rPr>
          <w:rFonts w:ascii="Courier New" w:hAnsi="Courier New" w:cs="Courier New"/>
          <w:color w:val="auto"/>
          <w:sz w:val="24"/>
          <w:szCs w:val="24"/>
        </w:rPr>
      </w:pPr>
    </w:p>
    <w:p w14:paraId="6C58B7B7"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228CC93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0E0F0AE3"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secure-server</w:t>
      </w:r>
    </w:p>
    <w:p w14:paraId="72214EC6"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02D7F77F" w14:textId="11195E97" w:rsidR="00B04967" w:rsidRPr="006822D3" w:rsidRDefault="00B04967" w:rsidP="00B04967">
      <w:pPr>
        <w:rPr>
          <w:rFonts w:ascii="Courier New" w:hAnsi="Courier New" w:cs="Courier New"/>
          <w:color w:val="auto"/>
          <w:sz w:val="24"/>
          <w:szCs w:val="24"/>
        </w:rPr>
      </w:pPr>
    </w:p>
    <w:p w14:paraId="323E7677" w14:textId="154E81D4" w:rsidR="00B04967" w:rsidRPr="006822D3" w:rsidRDefault="00B04967" w:rsidP="00B04967">
      <w:pPr>
        <w:rPr>
          <w:rFonts w:ascii="Courier New" w:hAnsi="Courier New" w:cs="Courier New"/>
          <w:color w:val="auto"/>
          <w:sz w:val="24"/>
          <w:szCs w:val="24"/>
        </w:rPr>
      </w:pPr>
    </w:p>
    <w:p w14:paraId="215376F8"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1A07DA5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router-id 4.4.4.4</w:t>
      </w:r>
    </w:p>
    <w:p w14:paraId="0C95F38E" w14:textId="1C9561DE" w:rsidR="00B04967" w:rsidRPr="006822D3" w:rsidRDefault="00B04967" w:rsidP="00B04967">
      <w:pPr>
        <w:rPr>
          <w:rFonts w:ascii="Courier New" w:hAnsi="Courier New" w:cs="Courier New"/>
          <w:color w:val="auto"/>
          <w:sz w:val="24"/>
          <w:szCs w:val="24"/>
        </w:rPr>
      </w:pPr>
    </w:p>
    <w:p w14:paraId="642578FC" w14:textId="032695D1"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0C9F3DC8" w14:textId="68E4E27D" w:rsidR="00B04967" w:rsidRPr="006822D3" w:rsidRDefault="00B04967" w:rsidP="00B04967">
      <w:pPr>
        <w:rPr>
          <w:rFonts w:ascii="Courier New" w:hAnsi="Courier New" w:cs="Courier New"/>
          <w:color w:val="auto"/>
          <w:sz w:val="24"/>
          <w:szCs w:val="24"/>
        </w:rPr>
      </w:pPr>
    </w:p>
    <w:p w14:paraId="5411DA27"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4BEAE25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0CFAB53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0907F2D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10FC5B2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67D4C2EA" w14:textId="7A4E32E9"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6846690A" w14:textId="1F5EA0D2" w:rsidR="00B04967" w:rsidRPr="006822D3" w:rsidRDefault="00B04967" w:rsidP="00B04967">
      <w:pPr>
        <w:rPr>
          <w:rFonts w:ascii="Courier New" w:hAnsi="Courier New" w:cs="Courier New"/>
          <w:color w:val="auto"/>
          <w:sz w:val="24"/>
          <w:szCs w:val="24"/>
        </w:rPr>
      </w:pPr>
    </w:p>
    <w:p w14:paraId="3C90E183" w14:textId="01B9BA8E"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End</w:t>
      </w:r>
    </w:p>
    <w:p w14:paraId="61E34744" w14:textId="4D368A4A" w:rsidR="00B04967" w:rsidRPr="006822D3" w:rsidRDefault="00B04967" w:rsidP="00B04967">
      <w:pPr>
        <w:rPr>
          <w:rFonts w:ascii="Courier New" w:hAnsi="Courier New" w:cs="Courier New"/>
          <w:color w:val="auto"/>
          <w:sz w:val="24"/>
          <w:szCs w:val="24"/>
        </w:rPr>
      </w:pPr>
    </w:p>
    <w:p w14:paraId="40641546" w14:textId="77777777" w:rsidR="00B04967" w:rsidRPr="006822D3" w:rsidRDefault="00B04967" w:rsidP="00B04967">
      <w:pPr>
        <w:rPr>
          <w:rFonts w:ascii="Courier New" w:hAnsi="Courier New" w:cs="Courier New"/>
          <w:color w:val="auto"/>
          <w:sz w:val="24"/>
          <w:szCs w:val="24"/>
        </w:rPr>
      </w:pPr>
    </w:p>
    <w:p w14:paraId="3AF64F60" w14:textId="0E650D1C" w:rsidR="00B04967" w:rsidRPr="006822D3" w:rsidRDefault="00B04967" w:rsidP="00B04967">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5 Config:</w:t>
      </w:r>
    </w:p>
    <w:p w14:paraId="164FEDD8" w14:textId="77777777" w:rsidR="00B04967" w:rsidRPr="006822D3" w:rsidRDefault="00B04967" w:rsidP="00B04967">
      <w:pPr>
        <w:rPr>
          <w:rFonts w:ascii="Courier New" w:hAnsi="Courier New" w:cs="Courier New"/>
          <w:b/>
          <w:bCs/>
          <w:i/>
          <w:iCs/>
          <w:color w:val="auto"/>
          <w:sz w:val="24"/>
          <w:szCs w:val="24"/>
        </w:rPr>
      </w:pPr>
    </w:p>
    <w:p w14:paraId="7E04841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hostname r5</w:t>
      </w:r>
    </w:p>
    <w:p w14:paraId="0E4BF2F2" w14:textId="0C4C6E29" w:rsidR="00B04967" w:rsidRPr="006822D3" w:rsidRDefault="00B04967" w:rsidP="00B04967">
      <w:pPr>
        <w:rPr>
          <w:rFonts w:ascii="Courier New" w:hAnsi="Courier New" w:cs="Courier New"/>
          <w:color w:val="auto"/>
          <w:sz w:val="24"/>
          <w:szCs w:val="24"/>
        </w:rPr>
      </w:pPr>
    </w:p>
    <w:p w14:paraId="12B3F52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28B08B87" w14:textId="2504197F"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17E57816" w14:textId="65279994" w:rsidR="00B04967" w:rsidRPr="006822D3" w:rsidRDefault="00B04967" w:rsidP="00B04967">
      <w:pPr>
        <w:rPr>
          <w:rFonts w:ascii="Courier New" w:hAnsi="Courier New" w:cs="Courier New"/>
          <w:color w:val="auto"/>
          <w:sz w:val="24"/>
          <w:szCs w:val="24"/>
        </w:rPr>
      </w:pPr>
    </w:p>
    <w:p w14:paraId="593CA6C1"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06D60DE3" w14:textId="3B3BA380"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5CDF73C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0369DA5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0EE8DEF2" w14:textId="79FC2C14"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16BDA00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23246E91" w14:textId="2952E97E"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47B265A6" w14:textId="17DE355C" w:rsidR="00B04967" w:rsidRPr="006822D3" w:rsidRDefault="00B04967" w:rsidP="00B04967">
      <w:pPr>
        <w:rPr>
          <w:rFonts w:ascii="Courier New" w:hAnsi="Courier New" w:cs="Courier New"/>
          <w:color w:val="auto"/>
          <w:sz w:val="24"/>
          <w:szCs w:val="24"/>
        </w:rPr>
      </w:pPr>
    </w:p>
    <w:p w14:paraId="21F27B4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new-model</w:t>
      </w:r>
    </w:p>
    <w:p w14:paraId="608E8B3D" w14:textId="3BEAD76A" w:rsidR="00B04967" w:rsidRPr="006822D3" w:rsidRDefault="00B04967" w:rsidP="00B04967">
      <w:pPr>
        <w:rPr>
          <w:rFonts w:ascii="Courier New" w:hAnsi="Courier New" w:cs="Courier New"/>
          <w:color w:val="auto"/>
          <w:sz w:val="24"/>
          <w:szCs w:val="24"/>
        </w:rPr>
      </w:pPr>
    </w:p>
    <w:p w14:paraId="5780832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lastRenderedPageBreak/>
        <w:t>login on-success log</w:t>
      </w:r>
    </w:p>
    <w:p w14:paraId="467243F7" w14:textId="5CE6729C" w:rsidR="00B04967" w:rsidRPr="006822D3" w:rsidRDefault="00B04967" w:rsidP="00B04967">
      <w:pPr>
        <w:rPr>
          <w:rFonts w:ascii="Courier New" w:hAnsi="Courier New" w:cs="Courier New"/>
          <w:color w:val="auto"/>
          <w:sz w:val="24"/>
          <w:szCs w:val="24"/>
        </w:rPr>
      </w:pPr>
    </w:p>
    <w:p w14:paraId="28A6230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089AF4F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ipv6 unicast-routing</w:t>
      </w:r>
    </w:p>
    <w:p w14:paraId="2B671B8D" w14:textId="6CD43DC5"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multilink bundle-name authenticated</w:t>
      </w:r>
    </w:p>
    <w:p w14:paraId="2D98B010" w14:textId="412221E4" w:rsidR="00B04967" w:rsidRPr="006822D3" w:rsidRDefault="00B04967" w:rsidP="00B04967">
      <w:pPr>
        <w:rPr>
          <w:rFonts w:ascii="Courier New" w:hAnsi="Courier New" w:cs="Courier New"/>
          <w:color w:val="auto"/>
          <w:sz w:val="24"/>
          <w:szCs w:val="24"/>
        </w:rPr>
      </w:pPr>
    </w:p>
    <w:p w14:paraId="55A7265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crypto </w:t>
      </w:r>
      <w:proofErr w:type="spellStart"/>
      <w:r w:rsidRPr="006822D3">
        <w:rPr>
          <w:rFonts w:ascii="Courier New" w:hAnsi="Courier New" w:cs="Courier New"/>
          <w:color w:val="auto"/>
          <w:sz w:val="24"/>
          <w:szCs w:val="24"/>
        </w:rPr>
        <w:t>pki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trustpoint</w:t>
      </w:r>
      <w:proofErr w:type="spellEnd"/>
      <w:r w:rsidRPr="006822D3">
        <w:rPr>
          <w:rFonts w:ascii="Courier New" w:hAnsi="Courier New" w:cs="Courier New"/>
          <w:color w:val="auto"/>
          <w:sz w:val="24"/>
          <w:szCs w:val="24"/>
        </w:rPr>
        <w:t xml:space="preserve"> TP-self-signed-3458782570</w:t>
      </w:r>
    </w:p>
    <w:p w14:paraId="08777B6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enrollment </w:t>
      </w:r>
      <w:proofErr w:type="spellStart"/>
      <w:r w:rsidRPr="006822D3">
        <w:rPr>
          <w:rFonts w:ascii="Courier New" w:hAnsi="Courier New" w:cs="Courier New"/>
          <w:color w:val="auto"/>
          <w:sz w:val="24"/>
          <w:szCs w:val="24"/>
        </w:rPr>
        <w:t>selfsigned</w:t>
      </w:r>
      <w:proofErr w:type="spellEnd"/>
    </w:p>
    <w:p w14:paraId="6AC4F78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subject-name </w:t>
      </w:r>
      <w:proofErr w:type="spellStart"/>
      <w:r w:rsidRPr="006822D3">
        <w:rPr>
          <w:rFonts w:ascii="Courier New" w:hAnsi="Courier New" w:cs="Courier New"/>
          <w:color w:val="auto"/>
          <w:sz w:val="24"/>
          <w:szCs w:val="24"/>
        </w:rPr>
        <w:t>cn</w:t>
      </w:r>
      <w:proofErr w:type="spellEnd"/>
      <w:r w:rsidRPr="006822D3">
        <w:rPr>
          <w:rFonts w:ascii="Courier New" w:hAnsi="Courier New" w:cs="Courier New"/>
          <w:color w:val="auto"/>
          <w:sz w:val="24"/>
          <w:szCs w:val="24"/>
        </w:rPr>
        <w:t>=IOS-Self-Signed-Certificate-3458782570</w:t>
      </w:r>
    </w:p>
    <w:p w14:paraId="2159C8B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revocation-check none</w:t>
      </w:r>
    </w:p>
    <w:p w14:paraId="0C76154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rsakeypair</w:t>
      </w:r>
      <w:proofErr w:type="spellEnd"/>
      <w:r w:rsidRPr="006822D3">
        <w:rPr>
          <w:rFonts w:ascii="Courier New" w:hAnsi="Courier New" w:cs="Courier New"/>
          <w:color w:val="auto"/>
          <w:sz w:val="24"/>
          <w:szCs w:val="24"/>
        </w:rPr>
        <w:t xml:space="preserve"> TP-self-signed-3458782570</w:t>
      </w:r>
    </w:p>
    <w:p w14:paraId="291B4E37" w14:textId="557B0975" w:rsidR="00B04967" w:rsidRPr="006822D3" w:rsidRDefault="00B04967" w:rsidP="00B04967">
      <w:pPr>
        <w:rPr>
          <w:rFonts w:ascii="Courier New" w:hAnsi="Courier New" w:cs="Courier New"/>
          <w:color w:val="auto"/>
          <w:sz w:val="24"/>
          <w:szCs w:val="24"/>
        </w:rPr>
      </w:pPr>
    </w:p>
    <w:p w14:paraId="17944C67" w14:textId="6C26C157" w:rsidR="00B04967" w:rsidRPr="006822D3" w:rsidRDefault="00B04967" w:rsidP="00B04967">
      <w:pPr>
        <w:rPr>
          <w:rFonts w:ascii="Courier New" w:hAnsi="Courier New" w:cs="Courier New"/>
          <w:color w:val="auto"/>
          <w:sz w:val="24"/>
          <w:szCs w:val="24"/>
        </w:rPr>
      </w:pPr>
    </w:p>
    <w:p w14:paraId="2F43DCA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crypto </w:t>
      </w:r>
      <w:proofErr w:type="spellStart"/>
      <w:r w:rsidRPr="006822D3">
        <w:rPr>
          <w:rFonts w:ascii="Courier New" w:hAnsi="Courier New" w:cs="Courier New"/>
          <w:color w:val="auto"/>
          <w:sz w:val="24"/>
          <w:szCs w:val="24"/>
        </w:rPr>
        <w:t>pki</w:t>
      </w:r>
      <w:proofErr w:type="spellEnd"/>
      <w:r w:rsidRPr="006822D3">
        <w:rPr>
          <w:rFonts w:ascii="Courier New" w:hAnsi="Courier New" w:cs="Courier New"/>
          <w:color w:val="auto"/>
          <w:sz w:val="24"/>
          <w:szCs w:val="24"/>
        </w:rPr>
        <w:t xml:space="preserve"> certificate chain TP-self-signed-3458782570</w:t>
      </w:r>
    </w:p>
    <w:p w14:paraId="5974558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certificate self-signed 01</w:t>
      </w:r>
    </w:p>
    <w:p w14:paraId="5F01B64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30820330 30820218 A0030201 02020101 300D0609 2A864886 F70D0101 05050030</w:t>
      </w:r>
    </w:p>
    <w:p w14:paraId="5FBA3E9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31312F30 2D060355 04031326 494F532D 53656C66 2D536967 6E65642D 43657274</w:t>
      </w:r>
    </w:p>
    <w:p w14:paraId="06FF4826"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69666963 6174652D 33343538 37383235 3730301E 170D3232 30393038 31353335</w:t>
      </w:r>
    </w:p>
    <w:p w14:paraId="0A7F9CD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35345A17 0D333030 31303130 30303030 305A3031 312F302D 06035504 03132649</w:t>
      </w:r>
    </w:p>
    <w:p w14:paraId="5CB1B9E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4F532D53 656C662D 5369676E 65642D43 65727469 66696361 74652D33 34353837</w:t>
      </w:r>
    </w:p>
    <w:p w14:paraId="2936ABA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38323537 30308201 22300D06 092A8648 86F70D01 01010500 0382010F 00308201</w:t>
      </w:r>
    </w:p>
    <w:p w14:paraId="3164682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0A028201 0100B44B F4278297 DA1BFB79 6B524933 4F0DC4F8 3ADB865E 073D2A73</w:t>
      </w:r>
    </w:p>
    <w:p w14:paraId="73FD9B3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1E877AFE FDEE8044 A476D5A2 5FE6FA8C 55BC1A5E 41EA0416 0C67B96D 4D568EEE</w:t>
      </w:r>
    </w:p>
    <w:p w14:paraId="6338FD33"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E83D193F 7AC6B208 19A35706 4E6D96E7 722E8163 E279BC82 FA826DA2 452F08A0</w:t>
      </w:r>
    </w:p>
    <w:p w14:paraId="1C56748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23CEF075 76C668A7 23CD9F3C D891225D 5EF1ECE4 4AD51EAC 0A5D737E D9C59EE2</w:t>
      </w:r>
    </w:p>
    <w:p w14:paraId="3BC23C0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32F3983A 336846B5 941686D2 628DEC7E 6748B33C 24651C09 ED241C35 FB196C4A</w:t>
      </w:r>
    </w:p>
    <w:p w14:paraId="2586E87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67991767 05FA2D5F 6EC4E5BA 1E463E2E 15449CA1 FF99A45A 3AC96DE6 FD95C5D8</w:t>
      </w:r>
    </w:p>
    <w:p w14:paraId="438FD42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CF0568D0 1E2184F2 AFACFD4D 118A9AC0 D1B23D75 3A5EB199 2D55AB18 DB847BE6</w:t>
      </w:r>
    </w:p>
    <w:p w14:paraId="7FC9956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753F99FC 0FE65DCC 7B1D9A88 D457DAFF BCA3105D 25671AE7 989724A9 2DC22D6C</w:t>
      </w:r>
    </w:p>
    <w:p w14:paraId="7374AE8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E3AE572A C5A50203 010001A3 53305130 0F060355 1D130101 FF040530 030101FF</w:t>
      </w:r>
    </w:p>
    <w:p w14:paraId="5E599BC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301F0603 551D2304 18301680 14A4142F 49009CBD 6FF5914B F68AF0D3 74946CF2</w:t>
      </w:r>
    </w:p>
    <w:p w14:paraId="2EB94C67"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19301D06 03551D0E 04160414 A4142F49 009CBD6F F5914BF6 8AF0D374 946CF219</w:t>
      </w:r>
    </w:p>
    <w:p w14:paraId="15B4C69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300D0609 2A864886 F70D0101 05050003 82010100 55A7C631 B6E189DE 539ABBFE</w:t>
      </w:r>
    </w:p>
    <w:p w14:paraId="53343B8B"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AF64F1C0 73C4883D 96C30F9D 7FF10FDB 71DF75A8 E9885421 68C6088D 223AA75A</w:t>
      </w:r>
    </w:p>
    <w:p w14:paraId="15DD1A6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5DAF3FE0 1FE7B045 54483484 EFD0744D 067926D8 A938E202 2AA3F245 DB0412B6</w:t>
      </w:r>
    </w:p>
    <w:p w14:paraId="5E4B22F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8717D55C 25452986 886EBAC1 17CE6094 42885BF8 BF28AEB6 7F3932AE 19E6DF39</w:t>
      </w:r>
    </w:p>
    <w:p w14:paraId="0388F1A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3972370E 61C28A4B 60DDC770 43170CD7 446FEE7E FDB70A21 C9A3461D E5660D78</w:t>
      </w:r>
    </w:p>
    <w:p w14:paraId="37ABC65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D81291ED A4900DDD 6CE43EB3 03D73DA1 0960365C 1801C369 7E80A444 01B2287C</w:t>
      </w:r>
    </w:p>
    <w:p w14:paraId="53E60C8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11990900 DF44FEB3 FD1706E5 037D0025 BDD1FF51 60C351D4 3B8D1FE1 5FCAE1ED</w:t>
      </w:r>
    </w:p>
    <w:p w14:paraId="3B7B144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52385CE6 3DAD8B72 FE9CE6C9 F2D4D3D3 76E3501F A8244B83 F351F6AB 653AA8B2</w:t>
      </w:r>
    </w:p>
    <w:p w14:paraId="7BC57F9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A6EBFABA C7753BFF E4CDAC4D 4BC7F57E 632760C8</w:t>
      </w:r>
    </w:p>
    <w:p w14:paraId="62BDC77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quit</w:t>
      </w:r>
    </w:p>
    <w:p w14:paraId="2599C579" w14:textId="25D41FC4" w:rsidR="00B04967" w:rsidRPr="006822D3" w:rsidRDefault="00B04967" w:rsidP="00B04967">
      <w:pPr>
        <w:rPr>
          <w:rFonts w:ascii="Courier New" w:hAnsi="Courier New" w:cs="Courier New"/>
          <w:color w:val="auto"/>
          <w:sz w:val="24"/>
          <w:szCs w:val="24"/>
        </w:rPr>
      </w:pPr>
    </w:p>
    <w:p w14:paraId="1739710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FLM240800D6</w:t>
      </w:r>
    </w:p>
    <w:p w14:paraId="11B0CFC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no license smart enable</w:t>
      </w:r>
    </w:p>
    <w:p w14:paraId="471F3F9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diagnostic bootup level minimal</w:t>
      </w:r>
    </w:p>
    <w:p w14:paraId="14D8205C" w14:textId="55D3711A" w:rsidR="00B04967" w:rsidRPr="006822D3" w:rsidRDefault="00B04967" w:rsidP="00B04967">
      <w:pPr>
        <w:rPr>
          <w:rFonts w:ascii="Courier New" w:hAnsi="Courier New" w:cs="Courier New"/>
          <w:color w:val="auto"/>
          <w:sz w:val="24"/>
          <w:szCs w:val="24"/>
        </w:rPr>
      </w:pPr>
    </w:p>
    <w:p w14:paraId="425E375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705369B9" w14:textId="100A2CCF" w:rsidR="00B04967" w:rsidRPr="006822D3" w:rsidRDefault="00B04967" w:rsidP="00B04967">
      <w:pPr>
        <w:rPr>
          <w:rFonts w:ascii="Courier New" w:hAnsi="Courier New" w:cs="Courier New"/>
          <w:color w:val="auto"/>
          <w:sz w:val="24"/>
          <w:szCs w:val="24"/>
        </w:rPr>
      </w:pPr>
    </w:p>
    <w:p w14:paraId="4B0BDFE8"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2199B14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02C42541" w14:textId="5EB63C59" w:rsidR="00B04967" w:rsidRPr="006822D3" w:rsidRDefault="00B04967" w:rsidP="00B04967">
      <w:pPr>
        <w:rPr>
          <w:rFonts w:ascii="Courier New" w:hAnsi="Courier New" w:cs="Courier New"/>
          <w:color w:val="auto"/>
          <w:sz w:val="24"/>
          <w:szCs w:val="24"/>
        </w:rPr>
      </w:pPr>
    </w:p>
    <w:p w14:paraId="39D5EF80"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Loopback0</w:t>
      </w:r>
    </w:p>
    <w:p w14:paraId="5F51E6E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10.1.1.17 255.255.255.252</w:t>
      </w:r>
    </w:p>
    <w:p w14:paraId="64132D5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4EC02AA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3D30B7F6"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2001:DB8:ACAD:5::1/64</w:t>
      </w:r>
    </w:p>
    <w:p w14:paraId="110E1EC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65C06E6B" w14:textId="10360564" w:rsidR="00B04967" w:rsidRPr="006822D3" w:rsidRDefault="00B04967" w:rsidP="00B04967">
      <w:pPr>
        <w:rPr>
          <w:rFonts w:ascii="Courier New" w:hAnsi="Courier New" w:cs="Courier New"/>
          <w:color w:val="auto"/>
          <w:sz w:val="24"/>
          <w:szCs w:val="24"/>
        </w:rPr>
      </w:pPr>
    </w:p>
    <w:p w14:paraId="2258F7C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4A277A1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6784BA6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69EFAB4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negotiation auto</w:t>
      </w:r>
    </w:p>
    <w:p w14:paraId="2A8B976B" w14:textId="037985C1" w:rsidR="00B04967" w:rsidRPr="006822D3" w:rsidRDefault="00B04967" w:rsidP="00B04967">
      <w:pPr>
        <w:rPr>
          <w:rFonts w:ascii="Courier New" w:hAnsi="Courier New" w:cs="Courier New"/>
          <w:color w:val="auto"/>
          <w:sz w:val="24"/>
          <w:szCs w:val="24"/>
        </w:rPr>
      </w:pPr>
    </w:p>
    <w:p w14:paraId="483CB3AB"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5BC5921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10.1.1.14 255.255.255.252</w:t>
      </w:r>
    </w:p>
    <w:p w14:paraId="4583716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5EA324F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33CEAED7"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1B16390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2001:DB8:ACAD:4::2/64</w:t>
      </w:r>
    </w:p>
    <w:p w14:paraId="3E96DA52"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3C4263A4" w14:textId="680CE7F8" w:rsidR="00B04967" w:rsidRPr="006822D3" w:rsidRDefault="00B04967" w:rsidP="00B04967">
      <w:pPr>
        <w:rPr>
          <w:rFonts w:ascii="Courier New" w:hAnsi="Courier New" w:cs="Courier New"/>
          <w:color w:val="auto"/>
          <w:sz w:val="24"/>
          <w:szCs w:val="24"/>
        </w:rPr>
      </w:pPr>
    </w:p>
    <w:p w14:paraId="59F55AF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Serial0/1/0</w:t>
      </w:r>
    </w:p>
    <w:p w14:paraId="34AFFED7"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5ED045A9"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770D5023" w14:textId="522C1166" w:rsidR="00B04967" w:rsidRPr="006822D3" w:rsidRDefault="00B04967" w:rsidP="00B04967">
      <w:pPr>
        <w:rPr>
          <w:rFonts w:ascii="Courier New" w:hAnsi="Courier New" w:cs="Courier New"/>
          <w:color w:val="auto"/>
          <w:sz w:val="24"/>
          <w:szCs w:val="24"/>
        </w:rPr>
      </w:pPr>
    </w:p>
    <w:p w14:paraId="54C8568F"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Serial0/1/1</w:t>
      </w:r>
    </w:p>
    <w:p w14:paraId="24AD91E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31C4131B"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4A1DBCC3" w14:textId="7FA45D01" w:rsidR="00B04967" w:rsidRPr="006822D3" w:rsidRDefault="00B04967" w:rsidP="00B04967">
      <w:pPr>
        <w:rPr>
          <w:rFonts w:ascii="Courier New" w:hAnsi="Courier New" w:cs="Courier New"/>
          <w:color w:val="auto"/>
          <w:sz w:val="24"/>
          <w:szCs w:val="24"/>
        </w:rPr>
      </w:pPr>
    </w:p>
    <w:p w14:paraId="71DF696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22DB186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4A437FE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1A8FB1DE"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15A7546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4F5E13EA" w14:textId="5F90DF3B" w:rsidR="00B04967" w:rsidRPr="006822D3" w:rsidRDefault="00B04967" w:rsidP="00B04967">
      <w:pPr>
        <w:rPr>
          <w:rFonts w:ascii="Courier New" w:hAnsi="Courier New" w:cs="Courier New"/>
          <w:color w:val="auto"/>
          <w:sz w:val="24"/>
          <w:szCs w:val="24"/>
        </w:rPr>
      </w:pPr>
    </w:p>
    <w:p w14:paraId="672ED4B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0AA27E98"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10.1.1.12 0.0.0.3 area 0</w:t>
      </w:r>
    </w:p>
    <w:p w14:paraId="16DF3D1A"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10.1.1.16 0.0.0.3 area 0</w:t>
      </w:r>
    </w:p>
    <w:p w14:paraId="0D37C48C" w14:textId="53D0BB9D" w:rsidR="00B04967" w:rsidRPr="006822D3" w:rsidRDefault="00B04967" w:rsidP="00B04967">
      <w:pPr>
        <w:rPr>
          <w:rFonts w:ascii="Courier New" w:hAnsi="Courier New" w:cs="Courier New"/>
          <w:color w:val="auto"/>
          <w:sz w:val="24"/>
          <w:szCs w:val="24"/>
        </w:rPr>
      </w:pPr>
    </w:p>
    <w:p w14:paraId="2F7BE7E2"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3F7B8558"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00B75C4F"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authentication local</w:t>
      </w:r>
    </w:p>
    <w:p w14:paraId="155D064A"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secure-server</w:t>
      </w:r>
    </w:p>
    <w:p w14:paraId="2CC6F238" w14:textId="77777777" w:rsidR="00B04967" w:rsidRPr="006822D3" w:rsidRDefault="00B04967" w:rsidP="00B04967">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67470933" w14:textId="09BA666E" w:rsidR="00B04967" w:rsidRPr="006822D3" w:rsidRDefault="00B04967" w:rsidP="00B04967">
      <w:pPr>
        <w:rPr>
          <w:rFonts w:ascii="Courier New" w:hAnsi="Courier New" w:cs="Courier New"/>
          <w:color w:val="auto"/>
          <w:sz w:val="24"/>
          <w:szCs w:val="24"/>
        </w:rPr>
      </w:pPr>
    </w:p>
    <w:p w14:paraId="2B38CA39" w14:textId="4EF84F1F" w:rsidR="00B04967" w:rsidRPr="006822D3" w:rsidRDefault="00B04967" w:rsidP="00B04967">
      <w:pPr>
        <w:rPr>
          <w:rFonts w:ascii="Courier New" w:hAnsi="Courier New" w:cs="Courier New"/>
          <w:color w:val="auto"/>
          <w:sz w:val="24"/>
          <w:szCs w:val="24"/>
        </w:rPr>
      </w:pPr>
    </w:p>
    <w:p w14:paraId="3CB2C306"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30F0A09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router-id 5.5.5.5</w:t>
      </w:r>
    </w:p>
    <w:p w14:paraId="7886E4A8" w14:textId="36B0C39D" w:rsidR="00B04967" w:rsidRPr="006822D3" w:rsidRDefault="00B04967" w:rsidP="00B04967">
      <w:pPr>
        <w:rPr>
          <w:rFonts w:ascii="Courier New" w:hAnsi="Courier New" w:cs="Courier New"/>
          <w:color w:val="auto"/>
          <w:sz w:val="24"/>
          <w:szCs w:val="24"/>
        </w:rPr>
      </w:pPr>
    </w:p>
    <w:p w14:paraId="69FEEB8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739D920C" w14:textId="364D2CC9" w:rsidR="00B04967" w:rsidRPr="006822D3" w:rsidRDefault="00B04967" w:rsidP="00B04967">
      <w:pPr>
        <w:rPr>
          <w:rFonts w:ascii="Courier New" w:hAnsi="Courier New" w:cs="Courier New"/>
          <w:color w:val="auto"/>
          <w:sz w:val="24"/>
          <w:szCs w:val="24"/>
        </w:rPr>
      </w:pPr>
    </w:p>
    <w:p w14:paraId="2766B0DD"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299BCBF4"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transport input none</w:t>
      </w:r>
    </w:p>
    <w:p w14:paraId="58EC15E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7411E71B"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6DDBF7FC"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2AC55E15"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70B715E1" w14:textId="77777777"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1FE79F86" w14:textId="0D73EA2A" w:rsidR="00B04967" w:rsidRPr="006822D3" w:rsidRDefault="00B04967" w:rsidP="00B04967">
      <w:pPr>
        <w:rPr>
          <w:rFonts w:ascii="Courier New" w:hAnsi="Courier New" w:cs="Courier New"/>
          <w:color w:val="auto"/>
          <w:sz w:val="24"/>
          <w:szCs w:val="24"/>
        </w:rPr>
      </w:pPr>
    </w:p>
    <w:p w14:paraId="2A32F942" w14:textId="009117D8" w:rsidR="00B04967" w:rsidRPr="006822D3" w:rsidRDefault="00B04967" w:rsidP="00B04967">
      <w:pPr>
        <w:rPr>
          <w:rFonts w:ascii="Courier New" w:hAnsi="Courier New" w:cs="Courier New"/>
          <w:color w:val="auto"/>
          <w:sz w:val="24"/>
          <w:szCs w:val="24"/>
        </w:rPr>
      </w:pPr>
      <w:r w:rsidRPr="006822D3">
        <w:rPr>
          <w:rFonts w:ascii="Courier New" w:hAnsi="Courier New" w:cs="Courier New"/>
          <w:color w:val="auto"/>
          <w:sz w:val="24"/>
          <w:szCs w:val="24"/>
        </w:rPr>
        <w:t>End</w:t>
      </w:r>
    </w:p>
    <w:p w14:paraId="0427B6AE" w14:textId="0297DFD2" w:rsidR="00AF1DD5" w:rsidRDefault="00AF1DD5" w:rsidP="00AF1DD5">
      <w:pPr>
        <w:rPr>
          <w:rFonts w:ascii="Times New Roman" w:hAnsi="Times New Roman" w:cs="Times New Roman"/>
          <w:color w:val="auto"/>
          <w:sz w:val="24"/>
          <w:szCs w:val="24"/>
        </w:rPr>
      </w:pPr>
    </w:p>
    <w:p w14:paraId="17722E05" w14:textId="77777777" w:rsidR="00AF1DD5" w:rsidRPr="00AF1DD5" w:rsidRDefault="00AF1DD5" w:rsidP="00AF1DD5">
      <w:pPr>
        <w:rPr>
          <w:rFonts w:ascii="Times New Roman" w:hAnsi="Times New Roman" w:cs="Times New Roman"/>
          <w:color w:val="auto"/>
          <w:sz w:val="24"/>
          <w:szCs w:val="24"/>
        </w:rPr>
      </w:pPr>
    </w:p>
    <w:p w14:paraId="3DA13ED8" w14:textId="60107B90" w:rsidR="00292D46" w:rsidRPr="00B61FC6" w:rsidRDefault="00292D46" w:rsidP="004B7E44">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73611B0D" w14:textId="2B6AD568" w:rsidR="00292D46" w:rsidRDefault="00B04967" w:rsidP="004B7E44">
      <w:pPr>
        <w:rPr>
          <w:rFonts w:ascii="Times New Roman" w:hAnsi="Times New Roman" w:cs="Times New Roman"/>
          <w:color w:val="auto"/>
        </w:rPr>
      </w:pPr>
      <w:r>
        <w:rPr>
          <w:rFonts w:ascii="Times New Roman" w:hAnsi="Times New Roman" w:cs="Times New Roman"/>
          <w:color w:val="auto"/>
        </w:rPr>
        <w:t xml:space="preserve">Originally made a full mesh network with the routers, meaning that we connected router 1 to router 5 making a circle. This will not work well as it meant that we couldn’t ping with OSPFv3 in the 2001:db8:acad:5::/64 network. We solved this by disconnecting the loop and then creating loopback interfaces rather than a directly connected one. These loopback interfaces can also be configured to connect to two end devices and allow them to ping across the network. OSPF works best in a partial mesh. Another problem we had was with subnets. Early in the lab, we created subnets that overlapped, and error messages appeared on the terminal warning of overlapping subnets. We recreated our subnets to both a smaller size and made them non overlapping. The networks between each router have to be in different subnets in order for it to work.  </w:t>
      </w:r>
    </w:p>
    <w:p w14:paraId="6545433B" w14:textId="2C64A185" w:rsidR="00292D46" w:rsidRPr="00B61FC6" w:rsidRDefault="00292D46" w:rsidP="004B7E44">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2B952AA2" w14:textId="04B7411B" w:rsidR="00292D46" w:rsidRPr="0075001F" w:rsidRDefault="00EE1C2B" w:rsidP="004B7E44">
      <w:pPr>
        <w:rPr>
          <w:rFonts w:ascii="Times New Roman" w:hAnsi="Times New Roman" w:cs="Times New Roman"/>
          <w:color w:val="auto"/>
        </w:rPr>
      </w:pPr>
      <w:r>
        <w:rPr>
          <w:rFonts w:ascii="Times New Roman" w:hAnsi="Times New Roman" w:cs="Times New Roman"/>
          <w:color w:val="auto"/>
        </w:rPr>
        <w:t xml:space="preserve">In this lab, we created a OSPF and OSPFv3 network with 5 routers. All of it was placed into the backbone area 0 </w:t>
      </w:r>
      <w:r w:rsidR="00A435BE">
        <w:rPr>
          <w:rFonts w:ascii="Times New Roman" w:hAnsi="Times New Roman" w:cs="Times New Roman"/>
          <w:color w:val="auto"/>
        </w:rPr>
        <w:t xml:space="preserve">for simplicity and then pings were sent across the network to confirm functionality. Things that originally went wrong was a full mesh network created by linking router 1 and router 5 and also overlapping subnets between routers. We learned that OSPF will function under a full mesh network but will not completely function (some pings will not go through). I relearned how to set up OSPF and OSPFv3 again and also more detailed ideas such as the simplicity of setting up OSPF but also the complexity it can allow for with different process IDs, router IDs, and area numbers. I also learned that when creating a full mesh network, OSPF will function but is not the best option to use when filling out a routing table. In the end, we were successful in configuring OSPF and functionality was confirmed through successful pings throughout the network. </w:t>
      </w:r>
    </w:p>
    <w:sectPr w:rsidR="00292D46" w:rsidRPr="0075001F" w:rsidSect="004B7E44">
      <w:headerReference w:type="default" r:id="rId7"/>
      <w:footerReference w:type="default" r:id="rId8"/>
      <w:footerReference w:type="first" r:id="rId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2798D" w14:textId="77777777" w:rsidR="0075001F" w:rsidRDefault="0075001F" w:rsidP="004B7E44">
      <w:r>
        <w:separator/>
      </w:r>
    </w:p>
  </w:endnote>
  <w:endnote w:type="continuationSeparator" w:id="0">
    <w:p w14:paraId="6C9AB54E" w14:textId="77777777" w:rsidR="0075001F" w:rsidRDefault="0075001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5D0F9C1F"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7BCC0603" w14:textId="469A41D5"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062EC50D"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6417" w14:textId="77777777" w:rsidR="0075001F" w:rsidRDefault="0075001F" w:rsidP="004B7E44">
      <w:r>
        <w:separator/>
      </w:r>
    </w:p>
  </w:footnote>
  <w:footnote w:type="continuationSeparator" w:id="0">
    <w:p w14:paraId="0EEF6790" w14:textId="77777777" w:rsidR="0075001F" w:rsidRDefault="0075001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D9506CD" w14:textId="77777777" w:rsidTr="004B7E44">
      <w:trPr>
        <w:trHeight w:val="1318"/>
      </w:trPr>
      <w:tc>
        <w:tcPr>
          <w:tcW w:w="12210" w:type="dxa"/>
          <w:tcBorders>
            <w:top w:val="nil"/>
            <w:left w:val="nil"/>
            <w:bottom w:val="nil"/>
            <w:right w:val="nil"/>
          </w:tcBorders>
        </w:tcPr>
        <w:p w14:paraId="2158FAAA" w14:textId="6BD2CFF1" w:rsidR="004B7E44" w:rsidRDefault="004B7E44"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1F"/>
    <w:rsid w:val="00212913"/>
    <w:rsid w:val="00292D46"/>
    <w:rsid w:val="00293B83"/>
    <w:rsid w:val="004B7E44"/>
    <w:rsid w:val="004D5252"/>
    <w:rsid w:val="004F2B86"/>
    <w:rsid w:val="005A718F"/>
    <w:rsid w:val="005D0E5B"/>
    <w:rsid w:val="006822D3"/>
    <w:rsid w:val="006A3CE7"/>
    <w:rsid w:val="0075001F"/>
    <w:rsid w:val="007516CF"/>
    <w:rsid w:val="00882576"/>
    <w:rsid w:val="008B33BC"/>
    <w:rsid w:val="009120E9"/>
    <w:rsid w:val="00914E21"/>
    <w:rsid w:val="00945900"/>
    <w:rsid w:val="009C396C"/>
    <w:rsid w:val="00A435BE"/>
    <w:rsid w:val="00AF1DD5"/>
    <w:rsid w:val="00B04967"/>
    <w:rsid w:val="00B572B4"/>
    <w:rsid w:val="00B61FC6"/>
    <w:rsid w:val="00CF0E9E"/>
    <w:rsid w:val="00DB26A7"/>
    <w:rsid w:val="00DB3F57"/>
    <w:rsid w:val="00E76CAD"/>
    <w:rsid w:val="00E94B5F"/>
    <w:rsid w:val="00EE1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EC5C2"/>
  <w15:chartTrackingRefBased/>
  <w15:docId w15:val="{33D42EEB-E243-46EB-9CA6-D5274FE5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3CD48923-2A97-4BF0-A682-24D7C29E5223%7d\%7bD577B7BF-2545-456C-80BA-B075D5190538%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{D577B7BF-2545-456C-80BA-B075D5190538}tf16392796_win32.dotx</Template>
  <TotalTime>35</TotalTime>
  <Pages>24</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 Derek  (Student)</cp:lastModifiedBy>
  <cp:revision>6</cp:revision>
  <dcterms:created xsi:type="dcterms:W3CDTF">2022-09-09T17:35:00Z</dcterms:created>
  <dcterms:modified xsi:type="dcterms:W3CDTF">2022-10-26T17:00:00Z</dcterms:modified>
</cp:coreProperties>
</file>