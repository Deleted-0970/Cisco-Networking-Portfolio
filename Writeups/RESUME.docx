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69CB" w14:textId="7F9E0B35" w:rsidR="00F41BEE" w:rsidRDefault="001C7C78" w:rsidP="001C7C78">
      <w:pPr>
        <w:pStyle w:val="Title"/>
      </w:pPr>
      <w:r>
        <w:t>Derek Liu</w:t>
      </w:r>
      <w:r w:rsidR="00F41BEE">
        <w:t xml:space="preserve"> </w:t>
      </w:r>
    </w:p>
    <w:p w14:paraId="012057EF" w14:textId="1737B5BA" w:rsidR="00F41BEE" w:rsidRPr="001C7C78" w:rsidRDefault="001C7C78" w:rsidP="009E3475">
      <w:pPr>
        <w:pStyle w:val="Heading1"/>
        <w:rPr>
          <w:sz w:val="22"/>
          <w:szCs w:val="28"/>
        </w:rPr>
      </w:pPr>
      <w:r w:rsidRPr="001C7C78">
        <w:rPr>
          <w:sz w:val="22"/>
          <w:szCs w:val="28"/>
        </w:rPr>
        <w:t>Bellevue, WA</w:t>
      </w:r>
      <w:r w:rsidR="00F41BEE" w:rsidRPr="001C7C78">
        <w:rPr>
          <w:sz w:val="22"/>
          <w:szCs w:val="28"/>
        </w:rPr>
        <w:t xml:space="preserve"> | </w:t>
      </w:r>
      <w:r w:rsidRPr="001C7C78">
        <w:rPr>
          <w:sz w:val="22"/>
          <w:szCs w:val="28"/>
        </w:rPr>
        <w:t>425-223-9894</w:t>
      </w:r>
      <w:r w:rsidR="00F41BEE" w:rsidRPr="001C7C78">
        <w:rPr>
          <w:sz w:val="22"/>
          <w:szCs w:val="28"/>
        </w:rPr>
        <w:t xml:space="preserve"> | </w:t>
      </w:r>
      <w:r w:rsidRPr="001C7C78">
        <w:rPr>
          <w:sz w:val="22"/>
          <w:szCs w:val="28"/>
        </w:rPr>
        <w:t>derekliuj@gmail.com</w:t>
      </w:r>
      <w:r w:rsidR="00F41BEE" w:rsidRPr="001C7C78">
        <w:rPr>
          <w:sz w:val="22"/>
          <w:szCs w:val="28"/>
        </w:rPr>
        <w:t xml:space="preserve"> </w:t>
      </w:r>
      <w:r w:rsidRPr="001C7C78">
        <w:rPr>
          <w:sz w:val="22"/>
          <w:szCs w:val="28"/>
        </w:rPr>
        <w:t xml:space="preserve">| </w:t>
      </w:r>
      <w:r w:rsidR="00D340E1" w:rsidRPr="001C7C78">
        <w:rPr>
          <w:sz w:val="22"/>
          <w:szCs w:val="28"/>
        </w:rPr>
        <w:t>github.com/Deleted-0970/</w:t>
      </w:r>
    </w:p>
    <w:p w14:paraId="50DA0E5E" w14:textId="77777777" w:rsidR="00003455" w:rsidRPr="00003455" w:rsidRDefault="00003455" w:rsidP="00003455"/>
    <w:p w14:paraId="09FA379D" w14:textId="0987C82D" w:rsidR="00D02D3C" w:rsidRDefault="00D636DA" w:rsidP="004B4783">
      <w:pPr>
        <w:spacing w:line="360" w:lineRule="auto"/>
      </w:pPr>
      <w:r>
        <w:t xml:space="preserve">A motivated and diligent student with a passion for cybersecurity and software development. With solid experience in configuring </w:t>
      </w:r>
      <w:r w:rsidR="004B4783">
        <w:t>firewalls</w:t>
      </w:r>
      <w:r>
        <w:t>, working with routing</w:t>
      </w:r>
      <w:r w:rsidR="004B4783">
        <w:t xml:space="preserve"> protocols, and designing computer networks, I bring a strong set of skills in troubleshooting, communication, and documentation. By seeking out new opportunities to learn and drive positive change through technology.  </w:t>
      </w:r>
    </w:p>
    <w:p w14:paraId="003F7330" w14:textId="77777777" w:rsidR="00D02D3C" w:rsidRDefault="00D02D3C" w:rsidP="00D02D3C">
      <w:pPr>
        <w:pStyle w:val="Heading1"/>
      </w:pPr>
      <w:sdt>
        <w:sdtPr>
          <w:id w:val="1513793667"/>
          <w:placeholder>
            <w:docPart w:val="A4EBD5AF7B1343739D90406184497A6E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1D329656" w14:textId="77777777" w:rsidR="00D02D3C" w:rsidRPr="00003455" w:rsidRDefault="00D02D3C" w:rsidP="00D02D3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A7E6B8C" wp14:editId="7EF0A4B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45949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BE26EE" w14:textId="77777777" w:rsidR="00D02D3C" w:rsidRDefault="00D02D3C" w:rsidP="00D02D3C">
      <w:pPr>
        <w:pStyle w:val="Heading2"/>
      </w:pPr>
      <w:r>
        <w:t>University of Washington, BS Informatics</w:t>
      </w:r>
      <w:r>
        <w:tab/>
        <w:t>2027</w:t>
      </w:r>
    </w:p>
    <w:p w14:paraId="71E83779" w14:textId="1CB4E042" w:rsidR="00D02D3C" w:rsidRDefault="00D02D3C" w:rsidP="00D02D3C">
      <w:r>
        <w:t xml:space="preserve">Major: Informatics | Concentration: Software Development &amp; </w:t>
      </w:r>
      <w:r w:rsidR="00D636DA">
        <w:t>Cybersecurity</w:t>
      </w:r>
    </w:p>
    <w:p w14:paraId="74A513F1" w14:textId="77777777" w:rsidR="00D02D3C" w:rsidRDefault="00D02D3C" w:rsidP="00D02D3C"/>
    <w:p w14:paraId="5E6D343D" w14:textId="1731E43E" w:rsidR="007C3199" w:rsidRDefault="00D02D3C" w:rsidP="007C3199">
      <w:pPr>
        <w:pStyle w:val="Heading2"/>
      </w:pPr>
      <w:r>
        <w:t>Newport High School</w:t>
      </w:r>
      <w:r w:rsidR="007C3199">
        <w:t xml:space="preserve"> (GPA: 3.9/4.0</w:t>
      </w:r>
      <w:r>
        <w:tab/>
        <w:t>2023</w:t>
      </w:r>
    </w:p>
    <w:p w14:paraId="266837C0" w14:textId="77777777" w:rsidR="007C3199" w:rsidRDefault="007C3199" w:rsidP="007C3199">
      <w:pPr>
        <w:pStyle w:val="Heading2"/>
      </w:pPr>
    </w:p>
    <w:p w14:paraId="48EC9AEB" w14:textId="7FFB154D" w:rsidR="00D02D3C" w:rsidRDefault="00D02D3C" w:rsidP="00D02D3C">
      <w:pPr>
        <w:pStyle w:val="Heading1"/>
      </w:pPr>
      <w:r>
        <w:t>Certifications</w:t>
      </w:r>
    </w:p>
    <w:p w14:paraId="37FFFCC4" w14:textId="77777777" w:rsidR="00D02D3C" w:rsidRPr="00003455" w:rsidRDefault="00D02D3C" w:rsidP="00D02D3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C72EAA9" wp14:editId="0FA13D06">
                <wp:extent cx="5943600" cy="0"/>
                <wp:effectExtent l="0" t="0" r="0" b="0"/>
                <wp:docPr id="6036990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5F402B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290CB69" w14:textId="486A2805" w:rsidR="00D02D3C" w:rsidRDefault="00D02D3C" w:rsidP="00D02D3C">
      <w:pPr>
        <w:pStyle w:val="Heading2"/>
      </w:pPr>
      <w:r>
        <w:t>C</w:t>
      </w:r>
      <w:r>
        <w:t>isco Certified Network Associate Certification (CCNA)</w:t>
      </w:r>
      <w:r>
        <w:tab/>
      </w:r>
      <w:r>
        <w:t>2022</w:t>
      </w:r>
    </w:p>
    <w:p w14:paraId="3B36FF71" w14:textId="77777777" w:rsidR="00003455" w:rsidRDefault="00003455" w:rsidP="009E3475"/>
    <w:p w14:paraId="6DBE4864" w14:textId="77777777" w:rsidR="00BB52F6" w:rsidRDefault="00BB52F6" w:rsidP="00D02D3C">
      <w:pPr>
        <w:pStyle w:val="Heading1"/>
        <w:sectPr w:rsidR="00BB52F6" w:rsidSect="00ED598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907" w:right="1512" w:bottom="720" w:left="1368" w:header="576" w:footer="288" w:gutter="0"/>
          <w:pgNumType w:start="1"/>
          <w:cols w:space="720"/>
          <w:titlePg/>
          <w:docGrid w:linePitch="360"/>
        </w:sectPr>
      </w:pPr>
    </w:p>
    <w:p w14:paraId="742D5D42" w14:textId="1BD57387" w:rsidR="00D02D3C" w:rsidRDefault="00D02D3C" w:rsidP="00D02D3C">
      <w:pPr>
        <w:pStyle w:val="Heading1"/>
      </w:pPr>
      <w:r>
        <w:t>Experience</w:t>
      </w:r>
    </w:p>
    <w:p w14:paraId="0B5F991A" w14:textId="77777777" w:rsidR="00D02D3C" w:rsidRPr="00003455" w:rsidRDefault="00D02D3C" w:rsidP="00D02D3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06C812B" wp14:editId="2DA40133">
                <wp:extent cx="5943600" cy="0"/>
                <wp:effectExtent l="0" t="0" r="0" b="0"/>
                <wp:docPr id="131886646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61197F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7EC231C" w14:textId="77777777" w:rsidR="00BB52F6" w:rsidRDefault="00BB52F6" w:rsidP="00D02D3C">
      <w:pPr>
        <w:sectPr w:rsidR="00BB52F6" w:rsidSect="007D1F50">
          <w:type w:val="continuous"/>
          <w:pgSz w:w="12240" w:h="15840"/>
          <w:pgMar w:top="907" w:right="1512" w:bottom="720" w:left="1368" w:header="576" w:footer="288" w:gutter="0"/>
          <w:pgNumType w:start="1"/>
          <w:cols w:space="720"/>
          <w:titlePg/>
          <w:docGrid w:linePitch="360"/>
        </w:sectPr>
      </w:pPr>
    </w:p>
    <w:p w14:paraId="458FF59C" w14:textId="46ECA8A7" w:rsidR="00BB52F6" w:rsidRDefault="00C73D9D" w:rsidP="00D02D3C">
      <w:r>
        <w:rPr>
          <w:b/>
          <w:bCs/>
        </w:rPr>
        <w:t>Rotary International Volunteer Work | Sponsored by Cisco</w:t>
      </w:r>
    </w:p>
    <w:p w14:paraId="2B872003" w14:textId="35058A57" w:rsidR="00003455" w:rsidRDefault="00C73D9D" w:rsidP="00003455">
      <w:r>
        <w:t>Led a team of Newport students in Antigua to design and set up computer networks for multiple elementary schools.</w:t>
      </w:r>
    </w:p>
    <w:p w14:paraId="79D193D1" w14:textId="4F71E61D" w:rsidR="00C73D9D" w:rsidRDefault="00C73D9D" w:rsidP="00003455">
      <w:r>
        <w:t>Reimaged and donated over 1,000 laptops to local elementary schools.</w:t>
      </w:r>
    </w:p>
    <w:p w14:paraId="79E3CB22" w14:textId="77777777" w:rsidR="00F41BEE" w:rsidRDefault="00000000" w:rsidP="00D52131">
      <w:pPr>
        <w:pStyle w:val="Heading1"/>
      </w:pPr>
      <w:sdt>
        <w:sdtPr>
          <w:id w:val="592895854"/>
          <w:placeholder>
            <w:docPart w:val="44E1445D86A24C2A877A33E3BC2C911A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32F4D276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35CB036" wp14:editId="25E0DDF0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C076DB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17DA965" w14:textId="2E9F9DAF" w:rsidR="00D636DA" w:rsidRDefault="00D636DA" w:rsidP="00D636DA">
      <w:pPr>
        <w:pStyle w:val="ListBullet"/>
      </w:pPr>
      <w:sdt>
        <w:sdtPr>
          <w:id w:val="1135608373"/>
          <w:placeholder>
            <w:docPart w:val="452CF21B96EA4E358F4AF9D264787BF3"/>
          </w:placeholder>
          <w:temporary/>
          <w:showingPlcHdr/>
          <w15:appearance w15:val="hidden"/>
        </w:sdtPr>
        <w:sdtContent>
          <w:r w:rsidRPr="00D340E1">
            <w:rPr>
              <w:u w:val="single"/>
            </w:rPr>
            <w:t>Leadership</w:t>
          </w:r>
        </w:sdtContent>
      </w:sdt>
      <w:r>
        <w:t xml:space="preserve"> – learning but also teaching and leading peers so we can progress as a team</w:t>
      </w:r>
      <w:r w:rsidR="007C3199">
        <w:t xml:space="preserve"> towards a goal.</w:t>
      </w:r>
    </w:p>
    <w:p w14:paraId="753ABD20" w14:textId="7165E176" w:rsidR="00F41BEE" w:rsidRDefault="00D340E1" w:rsidP="00F37140">
      <w:pPr>
        <w:pStyle w:val="ListBullet"/>
      </w:pPr>
      <w:r>
        <w:rPr>
          <w:u w:val="single"/>
        </w:rPr>
        <w:t xml:space="preserve">Time </w:t>
      </w:r>
      <w:sdt>
        <w:sdtPr>
          <w:id w:val="-1240710294"/>
          <w:placeholder>
            <w:docPart w:val="47F77D950C92477EABE54FB5F69C7A8A"/>
          </w:placeholder>
          <w:temporary/>
          <w:showingPlcHdr/>
          <w15:appearance w15:val="hidden"/>
        </w:sdtPr>
        <w:sdtContent>
          <w:r w:rsidR="00F41BEE" w:rsidRPr="00D340E1">
            <w:rPr>
              <w:u w:val="single"/>
            </w:rPr>
            <w:t>Management</w:t>
          </w:r>
        </w:sdtContent>
      </w:sdt>
      <w:r>
        <w:t xml:space="preserve"> – managed time efficiently to complete schoolwork, extracurricular activities, and networking projects.</w:t>
      </w:r>
    </w:p>
    <w:p w14:paraId="697660AB" w14:textId="23AFE49C" w:rsidR="00F41BEE" w:rsidRDefault="00000000" w:rsidP="00F37140">
      <w:pPr>
        <w:pStyle w:val="ListBullet"/>
      </w:pPr>
      <w:sdt>
        <w:sdtPr>
          <w:rPr>
            <w:u w:val="single"/>
          </w:rPr>
          <w:id w:val="-296685869"/>
          <w:placeholder>
            <w:docPart w:val="313447046DFF48978E5832971404D5DE"/>
          </w:placeholder>
          <w:temporary/>
          <w:showingPlcHdr/>
          <w15:appearance w15:val="hidden"/>
        </w:sdtPr>
        <w:sdtContent>
          <w:r w:rsidR="00F41BEE" w:rsidRPr="00D340E1">
            <w:rPr>
              <w:u w:val="single"/>
            </w:rPr>
            <w:t>Problem solving</w:t>
          </w:r>
        </w:sdtContent>
      </w:sdt>
      <w:r w:rsidR="00D340E1" w:rsidRPr="00D340E1">
        <w:rPr>
          <w:u w:val="single"/>
        </w:rPr>
        <w:t>/Troubleshooting</w:t>
      </w:r>
      <w:r w:rsidR="00D340E1">
        <w:t xml:space="preserve"> – debugged a variety of issues while working with computers, routers, switches, and firewalls.  </w:t>
      </w:r>
    </w:p>
    <w:p w14:paraId="7D677D9F" w14:textId="6B6407C6" w:rsidR="00F41BEE" w:rsidRDefault="00000000" w:rsidP="00F37140">
      <w:pPr>
        <w:pStyle w:val="ListBullet"/>
      </w:pPr>
      <w:sdt>
        <w:sdtPr>
          <w:id w:val="-94178466"/>
          <w:placeholder>
            <w:docPart w:val="73D7F4E1A5BA4B69B3D2A16D28EAA0FD"/>
          </w:placeholder>
          <w:temporary/>
          <w:showingPlcHdr/>
          <w15:appearance w15:val="hidden"/>
        </w:sdtPr>
        <w:sdtContent>
          <w:r w:rsidR="00F41BEE" w:rsidRPr="00D340E1">
            <w:rPr>
              <w:u w:val="single"/>
            </w:rPr>
            <w:t>Communication</w:t>
          </w:r>
        </w:sdtContent>
      </w:sdt>
      <w:r w:rsidR="00D340E1">
        <w:t xml:space="preserve"> – exceptional organization and documentation skills. Worked with a team to complete some labs.</w:t>
      </w:r>
    </w:p>
    <w:p w14:paraId="3E484B0B" w14:textId="76ACA03B" w:rsidR="001271E4" w:rsidRPr="00D636DA" w:rsidRDefault="001271E4" w:rsidP="00F37140">
      <w:pPr>
        <w:pStyle w:val="ListBullet"/>
        <w:rPr>
          <w:u w:val="single"/>
        </w:rPr>
      </w:pPr>
      <w:r w:rsidRPr="00D636DA">
        <w:rPr>
          <w:u w:val="single"/>
        </w:rPr>
        <w:t>Java</w:t>
      </w:r>
      <w:r w:rsidR="00D636DA" w:rsidRPr="00D636DA">
        <w:t xml:space="preserve"> </w:t>
      </w:r>
      <w:r w:rsidR="00D636DA">
        <w:t xml:space="preserve">– proficient programming skills. Self-studied from UW CSE 142. </w:t>
      </w:r>
    </w:p>
    <w:p w14:paraId="0607EEC7" w14:textId="19F6D632" w:rsidR="001271E4" w:rsidRPr="00D636DA" w:rsidRDefault="001271E4" w:rsidP="00F37140">
      <w:pPr>
        <w:pStyle w:val="ListBullet"/>
        <w:rPr>
          <w:u w:val="single"/>
        </w:rPr>
      </w:pPr>
      <w:r w:rsidRPr="00D636DA">
        <w:rPr>
          <w:u w:val="single"/>
        </w:rPr>
        <w:t>Cisco CLI</w:t>
      </w:r>
      <w:r w:rsidR="00D636DA" w:rsidRPr="00D636DA">
        <w:t xml:space="preserve"> – worked with and configured Cisco network devices using the Cisco CLI</w:t>
      </w:r>
      <w:r w:rsidR="00D636DA">
        <w:t>.</w:t>
      </w:r>
    </w:p>
    <w:p w14:paraId="27E6D9B4" w14:textId="6C0E03C1" w:rsidR="007D1F50" w:rsidRDefault="007D1F50" w:rsidP="00F37140">
      <w:pPr>
        <w:pStyle w:val="ListBullet"/>
      </w:pPr>
      <w:r w:rsidRPr="00D636DA">
        <w:rPr>
          <w:u w:val="single"/>
        </w:rPr>
        <w:t>Subnetting</w:t>
      </w:r>
      <w:r w:rsidR="00D636DA">
        <w:t xml:space="preserve"> – Designed and set up multiple network topologies using IPv4 and IPv6 addresses.</w:t>
      </w:r>
    </w:p>
    <w:p w14:paraId="2510448E" w14:textId="77777777" w:rsidR="00D636DA" w:rsidRDefault="00D636DA" w:rsidP="00D636DA">
      <w:pPr>
        <w:pStyle w:val="ListBullet"/>
        <w:numPr>
          <w:ilvl w:val="0"/>
          <w:numId w:val="0"/>
        </w:numPr>
        <w:ind w:left="288"/>
        <w:rPr>
          <w:u w:val="single"/>
        </w:rPr>
      </w:pPr>
    </w:p>
    <w:p w14:paraId="01F636EA" w14:textId="77777777" w:rsidR="00D636DA" w:rsidRDefault="00D636DA" w:rsidP="00D636DA">
      <w:pPr>
        <w:pStyle w:val="Heading1"/>
      </w:pPr>
      <w:r>
        <w:lastRenderedPageBreak/>
        <w:t xml:space="preserve">Projects </w:t>
      </w:r>
    </w:p>
    <w:p w14:paraId="5DA5651B" w14:textId="77777777" w:rsidR="00D636DA" w:rsidRPr="00003455" w:rsidRDefault="00D636DA" w:rsidP="00D636D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06CE136" wp14:editId="7C08C216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36D52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249C32" w14:textId="77777777" w:rsidR="00D636DA" w:rsidRDefault="00D636DA" w:rsidP="00D636DA">
      <w:pPr>
        <w:pStyle w:val="Heading2"/>
      </w:pPr>
      <w:r>
        <w:t>Cybersecurity &amp; Programming</w:t>
      </w:r>
      <w:r>
        <w:tab/>
      </w:r>
    </w:p>
    <w:p w14:paraId="7088FD68" w14:textId="77777777" w:rsidR="00D636DA" w:rsidRPr="001271E4" w:rsidRDefault="00D636DA" w:rsidP="00D636DA">
      <w:pPr>
        <w:pStyle w:val="ListBullet"/>
        <w:rPr>
          <w:u w:val="single"/>
        </w:rPr>
      </w:pPr>
      <w:r w:rsidRPr="001271E4">
        <w:rPr>
          <w:u w:val="single"/>
        </w:rPr>
        <w:t>Palo Alto Firewalls</w:t>
      </w:r>
    </w:p>
    <w:p w14:paraId="526E776A" w14:textId="77777777" w:rsidR="00D636DA" w:rsidRPr="002A366E" w:rsidRDefault="00D636DA" w:rsidP="00D636DA">
      <w:pPr>
        <w:pStyle w:val="ListBullet"/>
        <w:numPr>
          <w:ilvl w:val="0"/>
          <w:numId w:val="22"/>
        </w:numPr>
        <w:rPr>
          <w:i/>
          <w:iCs/>
        </w:rPr>
      </w:pPr>
      <w:r w:rsidRPr="002A366E">
        <w:rPr>
          <w:i/>
          <w:iCs/>
        </w:rPr>
        <w:t>Factory reset and configured PA-220 and PA-410 firewalls for a small office/home office</w:t>
      </w:r>
      <w:r>
        <w:rPr>
          <w:i/>
          <w:iCs/>
        </w:rPr>
        <w:t xml:space="preserve"> with protocols such as DHCP, NAT, ARP, and CAPWAP</w:t>
      </w:r>
      <w:r w:rsidRPr="002A366E">
        <w:rPr>
          <w:i/>
          <w:iCs/>
        </w:rPr>
        <w:t>.</w:t>
      </w:r>
    </w:p>
    <w:p w14:paraId="72E8086D" w14:textId="77777777" w:rsidR="00D636DA" w:rsidRPr="002A366E" w:rsidRDefault="00D636DA" w:rsidP="00D636DA">
      <w:pPr>
        <w:pStyle w:val="ListBullet"/>
        <w:numPr>
          <w:ilvl w:val="0"/>
          <w:numId w:val="22"/>
        </w:numPr>
        <w:rPr>
          <w:i/>
          <w:iCs/>
        </w:rPr>
      </w:pPr>
      <w:r w:rsidRPr="002A366E">
        <w:rPr>
          <w:i/>
          <w:iCs/>
        </w:rPr>
        <w:t>Updated software and operating systems on firewalls</w:t>
      </w:r>
    </w:p>
    <w:p w14:paraId="4A984584" w14:textId="77777777" w:rsidR="00D636DA" w:rsidRPr="001271E4" w:rsidRDefault="00D636DA" w:rsidP="00D636DA">
      <w:pPr>
        <w:pStyle w:val="ListBullet"/>
        <w:numPr>
          <w:ilvl w:val="0"/>
          <w:numId w:val="22"/>
        </w:numPr>
        <w:rPr>
          <w:i/>
          <w:iCs/>
        </w:rPr>
      </w:pPr>
      <w:r w:rsidRPr="002A366E">
        <w:rPr>
          <w:i/>
          <w:iCs/>
        </w:rPr>
        <w:t xml:space="preserve">Set up a site-to-site VPN connection using a root certificate along with SHA516 hashing and aes256 encryption. </w:t>
      </w:r>
      <w:r>
        <w:rPr>
          <w:i/>
          <w:iCs/>
        </w:rPr>
        <w:t>Captured encrypted ESP packets with Wireshark.</w:t>
      </w:r>
    </w:p>
    <w:p w14:paraId="4EAFC5F9" w14:textId="77777777" w:rsidR="00D636DA" w:rsidRPr="002A366E" w:rsidRDefault="00D636DA" w:rsidP="00D636DA">
      <w:pPr>
        <w:pStyle w:val="ListBullet"/>
        <w:numPr>
          <w:ilvl w:val="0"/>
          <w:numId w:val="22"/>
        </w:numPr>
        <w:rPr>
          <w:i/>
          <w:iCs/>
        </w:rPr>
      </w:pPr>
      <w:r w:rsidRPr="002A366E">
        <w:rPr>
          <w:i/>
          <w:iCs/>
        </w:rPr>
        <w:t>Configured a clientless and remote access VPN connection to simulate an offsite connection.</w:t>
      </w:r>
    </w:p>
    <w:p w14:paraId="484AC64F" w14:textId="77777777" w:rsidR="00D636DA" w:rsidRPr="001271E4" w:rsidRDefault="00D636DA" w:rsidP="00D636DA">
      <w:pPr>
        <w:pStyle w:val="ListBullet"/>
        <w:rPr>
          <w:u w:val="single"/>
        </w:rPr>
      </w:pPr>
      <w:proofErr w:type="spellStart"/>
      <w:r w:rsidRPr="001271E4">
        <w:rPr>
          <w:u w:val="single"/>
        </w:rPr>
        <w:t>pfSense</w:t>
      </w:r>
      <w:proofErr w:type="spellEnd"/>
      <w:r w:rsidRPr="001271E4">
        <w:rPr>
          <w:u w:val="single"/>
        </w:rPr>
        <w:t xml:space="preserve"> Firewalls</w:t>
      </w:r>
    </w:p>
    <w:p w14:paraId="77A6B144" w14:textId="77777777" w:rsidR="00D636DA" w:rsidRPr="002A366E" w:rsidRDefault="00D636DA" w:rsidP="00D636DA">
      <w:pPr>
        <w:pStyle w:val="ListBullet"/>
        <w:numPr>
          <w:ilvl w:val="0"/>
          <w:numId w:val="22"/>
        </w:numPr>
        <w:rPr>
          <w:i/>
          <w:iCs/>
        </w:rPr>
      </w:pPr>
      <w:r w:rsidRPr="002A366E">
        <w:rPr>
          <w:i/>
          <w:iCs/>
        </w:rPr>
        <w:t xml:space="preserve">imaged a device to serve as a </w:t>
      </w:r>
      <w:proofErr w:type="spellStart"/>
      <w:r w:rsidRPr="002A366E">
        <w:rPr>
          <w:i/>
          <w:iCs/>
        </w:rPr>
        <w:t>pfSense</w:t>
      </w:r>
      <w:proofErr w:type="spellEnd"/>
      <w:r w:rsidRPr="002A366E">
        <w:rPr>
          <w:i/>
          <w:iCs/>
        </w:rPr>
        <w:t xml:space="preserve"> Firewall in a SOHO setting. Configured the </w:t>
      </w:r>
      <w:proofErr w:type="spellStart"/>
      <w:r w:rsidRPr="002A366E">
        <w:rPr>
          <w:i/>
          <w:iCs/>
        </w:rPr>
        <w:t>pfSense</w:t>
      </w:r>
      <w:proofErr w:type="spellEnd"/>
      <w:r w:rsidRPr="002A366E">
        <w:rPr>
          <w:i/>
          <w:iCs/>
        </w:rPr>
        <w:t xml:space="preserve"> Firewall to support remote desktop.</w:t>
      </w:r>
    </w:p>
    <w:p w14:paraId="50EB8579" w14:textId="77777777" w:rsidR="00D636DA" w:rsidRPr="001271E4" w:rsidRDefault="00D636DA" w:rsidP="00D636DA">
      <w:pPr>
        <w:pStyle w:val="ListBullet"/>
        <w:rPr>
          <w:u w:val="single"/>
        </w:rPr>
      </w:pPr>
      <w:r w:rsidRPr="001271E4">
        <w:rPr>
          <w:u w:val="single"/>
        </w:rPr>
        <w:t>Cisco ASAs</w:t>
      </w:r>
    </w:p>
    <w:p w14:paraId="766C51E3" w14:textId="77777777" w:rsidR="00D636DA" w:rsidRPr="002A366E" w:rsidRDefault="00D636DA" w:rsidP="00D636DA">
      <w:pPr>
        <w:pStyle w:val="ListBullet"/>
        <w:numPr>
          <w:ilvl w:val="0"/>
          <w:numId w:val="22"/>
        </w:numPr>
        <w:rPr>
          <w:i/>
          <w:iCs/>
        </w:rPr>
      </w:pPr>
      <w:r w:rsidRPr="002A366E">
        <w:rPr>
          <w:i/>
          <w:iCs/>
        </w:rPr>
        <w:t>Factory reset and configured a Cisco ASA for a small office/home office environment</w:t>
      </w:r>
      <w:r>
        <w:rPr>
          <w:i/>
          <w:iCs/>
        </w:rPr>
        <w:t xml:space="preserve"> using the Cisco ASDM and Java.</w:t>
      </w:r>
    </w:p>
    <w:p w14:paraId="348E76FD" w14:textId="77777777" w:rsidR="00D636DA" w:rsidRPr="002A366E" w:rsidRDefault="00D636DA" w:rsidP="00D636DA">
      <w:pPr>
        <w:pStyle w:val="ListBullet"/>
        <w:numPr>
          <w:ilvl w:val="0"/>
          <w:numId w:val="22"/>
        </w:numPr>
        <w:rPr>
          <w:i/>
          <w:iCs/>
        </w:rPr>
      </w:pPr>
      <w:r w:rsidRPr="002A366E">
        <w:rPr>
          <w:i/>
          <w:iCs/>
        </w:rPr>
        <w:t>Configured a clientless VPN connection to simulate an offsite connection.</w:t>
      </w:r>
    </w:p>
    <w:p w14:paraId="587795C2" w14:textId="77777777" w:rsidR="00D636DA" w:rsidRDefault="00D636DA" w:rsidP="00D636DA"/>
    <w:p w14:paraId="7EB9291C" w14:textId="77777777" w:rsidR="00D636DA" w:rsidRDefault="00D636DA" w:rsidP="00D636DA">
      <w:pPr>
        <w:pStyle w:val="Heading2"/>
      </w:pPr>
      <w:r>
        <w:t>Routing Protocol &amp; Network Administration labs</w:t>
      </w:r>
      <w:r>
        <w:tab/>
      </w:r>
    </w:p>
    <w:p w14:paraId="206B1E1F" w14:textId="77777777" w:rsidR="00D636DA" w:rsidRDefault="00D636DA" w:rsidP="00D636DA">
      <w:pPr>
        <w:pStyle w:val="ListBullet"/>
      </w:pPr>
      <w:r>
        <w:t>VoIP/CUME</w:t>
      </w:r>
    </w:p>
    <w:p w14:paraId="486F43FB" w14:textId="77777777" w:rsidR="00D636DA" w:rsidRDefault="00D636DA" w:rsidP="00D636DA">
      <w:pPr>
        <w:pStyle w:val="ListBullet"/>
        <w:numPr>
          <w:ilvl w:val="0"/>
          <w:numId w:val="22"/>
        </w:numPr>
      </w:pPr>
      <w:r>
        <w:t xml:space="preserve">Set up a VoIP connection between IP phones and landline connections using Cisco Unified Communications Manager Express (CUCME). </w:t>
      </w:r>
    </w:p>
    <w:p w14:paraId="6F8FE147" w14:textId="77777777" w:rsidR="00D636DA" w:rsidRDefault="00D636DA" w:rsidP="00D636DA">
      <w:pPr>
        <w:pStyle w:val="ListBullet"/>
        <w:numPr>
          <w:ilvl w:val="0"/>
          <w:numId w:val="22"/>
        </w:numPr>
      </w:pPr>
      <w:r>
        <w:t xml:space="preserve">Used or set up protocols such as TFTP, NTP, SSH, and ACLs </w:t>
      </w:r>
      <w:proofErr w:type="gramStart"/>
      <w:r>
        <w:t>in order to</w:t>
      </w:r>
      <w:proofErr w:type="gramEnd"/>
      <w:r>
        <w:t xml:space="preserve"> establish functionality.</w:t>
      </w:r>
    </w:p>
    <w:p w14:paraId="7DC24C9D" w14:textId="77777777" w:rsidR="00D636DA" w:rsidRDefault="00D636DA" w:rsidP="00D636DA">
      <w:pPr>
        <w:pStyle w:val="ListBullet"/>
      </w:pPr>
      <w:r>
        <w:t>OSPF/Multi-Area OSPF</w:t>
      </w:r>
    </w:p>
    <w:p w14:paraId="22020B90" w14:textId="77777777" w:rsidR="00D636DA" w:rsidRDefault="00D636DA" w:rsidP="00D636DA">
      <w:pPr>
        <w:pStyle w:val="ListBullet"/>
        <w:numPr>
          <w:ilvl w:val="0"/>
          <w:numId w:val="22"/>
        </w:numPr>
      </w:pPr>
      <w:r>
        <w:t>Established multiple OSPFv2 and OSPFv3 networks on Cisco routers in conjunction with other routing protocols such as BGP, iBGP, and VRF.</w:t>
      </w:r>
    </w:p>
    <w:p w14:paraId="438255C6" w14:textId="77777777" w:rsidR="00D636DA" w:rsidRDefault="00D636DA" w:rsidP="00D636DA">
      <w:pPr>
        <w:pStyle w:val="ListBullet"/>
      </w:pPr>
      <w:r>
        <w:t>BGP/iBGP</w:t>
      </w:r>
    </w:p>
    <w:p w14:paraId="7A216B30" w14:textId="77777777" w:rsidR="00D636DA" w:rsidRDefault="00D636DA" w:rsidP="00D636DA">
      <w:pPr>
        <w:pStyle w:val="ListBullet"/>
        <w:numPr>
          <w:ilvl w:val="0"/>
          <w:numId w:val="22"/>
        </w:numPr>
      </w:pPr>
      <w:r>
        <w:t>Built multiple BGP and iBGP networks using both IPv4 and IPv6 in conjunction with OSPF and EIGRP.</w:t>
      </w:r>
    </w:p>
    <w:p w14:paraId="6F19FD9B" w14:textId="77777777" w:rsidR="00D636DA" w:rsidRDefault="00D636DA" w:rsidP="00D636DA">
      <w:pPr>
        <w:pStyle w:val="ListBullet"/>
      </w:pPr>
      <w:r>
        <w:t>VRF</w:t>
      </w:r>
    </w:p>
    <w:p w14:paraId="5323162C" w14:textId="77777777" w:rsidR="00D636DA" w:rsidRDefault="00D636DA" w:rsidP="00D636DA">
      <w:pPr>
        <w:pStyle w:val="ListBullet"/>
        <w:numPr>
          <w:ilvl w:val="0"/>
          <w:numId w:val="22"/>
        </w:numPr>
      </w:pPr>
      <w:r>
        <w:t xml:space="preserve">Configured VRF routing tables to simulate VPNs by separating IP traffic. </w:t>
      </w:r>
    </w:p>
    <w:p w14:paraId="0416815C" w14:textId="77777777" w:rsidR="00D636DA" w:rsidRDefault="00D636DA" w:rsidP="00D636DA">
      <w:pPr>
        <w:pStyle w:val="ListBullet"/>
      </w:pPr>
      <w:r>
        <w:t>GLBP</w:t>
      </w:r>
    </w:p>
    <w:p w14:paraId="6E6D650F" w14:textId="77777777" w:rsidR="00D636DA" w:rsidRDefault="00D636DA" w:rsidP="00D636DA">
      <w:pPr>
        <w:pStyle w:val="ListBullet"/>
        <w:numPr>
          <w:ilvl w:val="0"/>
          <w:numId w:val="22"/>
        </w:numPr>
      </w:pPr>
      <w:r>
        <w:t>Created a network with GLBP to show and educate peers on the importance of redundancy in computer networks.</w:t>
      </w:r>
    </w:p>
    <w:p w14:paraId="75CAEAF4" w14:textId="77777777" w:rsidR="00D636DA" w:rsidRDefault="00D636DA" w:rsidP="00D636DA">
      <w:pPr>
        <w:pStyle w:val="ListBullet"/>
      </w:pPr>
      <w:r>
        <w:t>MPLS</w:t>
      </w:r>
    </w:p>
    <w:p w14:paraId="04A4923F" w14:textId="77777777" w:rsidR="00D636DA" w:rsidRDefault="00D636DA" w:rsidP="00D636DA">
      <w:pPr>
        <w:pStyle w:val="ListBullet"/>
        <w:numPr>
          <w:ilvl w:val="0"/>
          <w:numId w:val="22"/>
        </w:numPr>
      </w:pPr>
      <w:r>
        <w:t xml:space="preserve">Designed a network that supports MPLS </w:t>
      </w:r>
      <w:proofErr w:type="gramStart"/>
      <w:r>
        <w:t>in order to</w:t>
      </w:r>
      <w:proofErr w:type="gramEnd"/>
      <w:r>
        <w:t xml:space="preserve"> explore the importance of QoS through the functions of LDP, TDP, and manually assigned labels.</w:t>
      </w:r>
    </w:p>
    <w:p w14:paraId="388B3B40" w14:textId="77777777" w:rsidR="00D636DA" w:rsidRDefault="00D636DA" w:rsidP="00D636DA"/>
    <w:p w14:paraId="5D1822A7" w14:textId="77777777" w:rsidR="00D636DA" w:rsidRDefault="00D636DA" w:rsidP="00D636DA">
      <w:pPr>
        <w:pStyle w:val="ListBullet"/>
        <w:numPr>
          <w:ilvl w:val="0"/>
          <w:numId w:val="0"/>
        </w:numPr>
        <w:ind w:left="288"/>
      </w:pPr>
    </w:p>
    <w:sectPr w:rsidR="00D636DA" w:rsidSect="00BB52F6">
      <w:type w:val="continuous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10857" w14:textId="77777777" w:rsidR="00B7554A" w:rsidRDefault="00B7554A">
      <w:pPr>
        <w:spacing w:after="0"/>
      </w:pPr>
      <w:r>
        <w:separator/>
      </w:r>
    </w:p>
  </w:endnote>
  <w:endnote w:type="continuationSeparator" w:id="0">
    <w:p w14:paraId="6CB69FB5" w14:textId="77777777" w:rsidR="00B7554A" w:rsidRDefault="00B7554A">
      <w:pPr>
        <w:spacing w:after="0"/>
      </w:pPr>
      <w:r>
        <w:continuationSeparator/>
      </w:r>
    </w:p>
  </w:endnote>
  <w:endnote w:type="continuationNotice" w:id="1">
    <w:p w14:paraId="39E30842" w14:textId="77777777" w:rsidR="00B7554A" w:rsidRDefault="00B7554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FE63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562C3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201F1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7FD92" w14:textId="77777777" w:rsidR="00B7554A" w:rsidRDefault="00B7554A">
      <w:pPr>
        <w:spacing w:after="0"/>
      </w:pPr>
      <w:r>
        <w:separator/>
      </w:r>
    </w:p>
  </w:footnote>
  <w:footnote w:type="continuationSeparator" w:id="0">
    <w:p w14:paraId="44C721D5" w14:textId="77777777" w:rsidR="00B7554A" w:rsidRDefault="00B7554A">
      <w:pPr>
        <w:spacing w:after="0"/>
      </w:pPr>
      <w:r>
        <w:continuationSeparator/>
      </w:r>
    </w:p>
  </w:footnote>
  <w:footnote w:type="continuationNotice" w:id="1">
    <w:p w14:paraId="4346C4C4" w14:textId="77777777" w:rsidR="00B7554A" w:rsidRDefault="00B7554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5D1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882B2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AFD0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3C50E09"/>
    <w:multiLevelType w:val="hybridMultilevel"/>
    <w:tmpl w:val="6128BFB4"/>
    <w:lvl w:ilvl="0" w:tplc="5FE8BA4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2079F3"/>
    <w:multiLevelType w:val="hybridMultilevel"/>
    <w:tmpl w:val="4EF20586"/>
    <w:lvl w:ilvl="0" w:tplc="45FAFCB4">
      <w:numFmt w:val="bullet"/>
      <w:lvlText w:val="-"/>
      <w:lvlJc w:val="left"/>
      <w:pPr>
        <w:ind w:left="100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6C537660"/>
    <w:multiLevelType w:val="hybridMultilevel"/>
    <w:tmpl w:val="3EF8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65FAC"/>
    <w:multiLevelType w:val="hybridMultilevel"/>
    <w:tmpl w:val="80AE2292"/>
    <w:lvl w:ilvl="0" w:tplc="ECAE6622">
      <w:numFmt w:val="bullet"/>
      <w:lvlText w:val="-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217669611">
    <w:abstractNumId w:val="15"/>
  </w:num>
  <w:num w:numId="21" w16cid:durableId="1081753124">
    <w:abstractNumId w:val="13"/>
  </w:num>
  <w:num w:numId="22" w16cid:durableId="1615483166">
    <w:abstractNumId w:val="11"/>
  </w:num>
  <w:num w:numId="23" w16cid:durableId="9178630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78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1E4"/>
    <w:rsid w:val="001274B5"/>
    <w:rsid w:val="00140528"/>
    <w:rsid w:val="001433E3"/>
    <w:rsid w:val="0016014D"/>
    <w:rsid w:val="001608CC"/>
    <w:rsid w:val="0018191F"/>
    <w:rsid w:val="00181FE7"/>
    <w:rsid w:val="00186230"/>
    <w:rsid w:val="001C7C78"/>
    <w:rsid w:val="001D4B58"/>
    <w:rsid w:val="00200572"/>
    <w:rsid w:val="00262033"/>
    <w:rsid w:val="00271453"/>
    <w:rsid w:val="00276E4F"/>
    <w:rsid w:val="00295104"/>
    <w:rsid w:val="002A366E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B4783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C3199"/>
    <w:rsid w:val="007D00B3"/>
    <w:rsid w:val="007D1F50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554A"/>
    <w:rsid w:val="00B769EE"/>
    <w:rsid w:val="00B8342B"/>
    <w:rsid w:val="00B86516"/>
    <w:rsid w:val="00BB273E"/>
    <w:rsid w:val="00BB52F6"/>
    <w:rsid w:val="00BD735D"/>
    <w:rsid w:val="00C03729"/>
    <w:rsid w:val="00C04033"/>
    <w:rsid w:val="00C30F46"/>
    <w:rsid w:val="00C444AC"/>
    <w:rsid w:val="00C57E43"/>
    <w:rsid w:val="00C6464E"/>
    <w:rsid w:val="00C72B59"/>
    <w:rsid w:val="00C73D9D"/>
    <w:rsid w:val="00C858D0"/>
    <w:rsid w:val="00C86F4F"/>
    <w:rsid w:val="00C904F1"/>
    <w:rsid w:val="00C9734F"/>
    <w:rsid w:val="00CC75DB"/>
    <w:rsid w:val="00D016ED"/>
    <w:rsid w:val="00D02D3C"/>
    <w:rsid w:val="00D05F48"/>
    <w:rsid w:val="00D241A0"/>
    <w:rsid w:val="00D33143"/>
    <w:rsid w:val="00D340E1"/>
    <w:rsid w:val="00D37D67"/>
    <w:rsid w:val="00D4111F"/>
    <w:rsid w:val="00D468C9"/>
    <w:rsid w:val="00D52131"/>
    <w:rsid w:val="00D56207"/>
    <w:rsid w:val="00D6278D"/>
    <w:rsid w:val="00D636DA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  <w:rsid w:val="00F5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37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E1445D86A24C2A877A33E3BC2C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C0EA-7F5F-4109-A95E-8F575AFDA1C0}"/>
      </w:docPartPr>
      <w:docPartBody>
        <w:p w:rsidR="00000000" w:rsidRDefault="00000000">
          <w:pPr>
            <w:pStyle w:val="44E1445D86A24C2A877A33E3BC2C911A"/>
          </w:pPr>
          <w:r>
            <w:t>Skills &amp; abilities</w:t>
          </w:r>
        </w:p>
      </w:docPartBody>
    </w:docPart>
    <w:docPart>
      <w:docPartPr>
        <w:name w:val="47F77D950C92477EABE54FB5F69C7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656CC-4076-4C8F-808C-4A1DF3C6612C}"/>
      </w:docPartPr>
      <w:docPartBody>
        <w:p w:rsidR="00000000" w:rsidRDefault="00000000">
          <w:pPr>
            <w:pStyle w:val="47F77D950C92477EABE54FB5F69C7A8A"/>
          </w:pPr>
          <w:r>
            <w:t>Manage</w:t>
          </w:r>
          <w:r>
            <w:t>ment</w:t>
          </w:r>
        </w:p>
      </w:docPartBody>
    </w:docPart>
    <w:docPart>
      <w:docPartPr>
        <w:name w:val="313447046DFF48978E5832971404D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41FBA-C450-47F3-94BA-C3F0FAFF3AAF}"/>
      </w:docPartPr>
      <w:docPartBody>
        <w:p w:rsidR="00000000" w:rsidRDefault="00000000">
          <w:pPr>
            <w:pStyle w:val="313447046DFF48978E5832971404D5DE"/>
          </w:pPr>
          <w:r>
            <w:t>Problem solving</w:t>
          </w:r>
        </w:p>
      </w:docPartBody>
    </w:docPart>
    <w:docPart>
      <w:docPartPr>
        <w:name w:val="73D7F4E1A5BA4B69B3D2A16D28EAA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192A4-F17B-4BF7-BF85-41BE70CC465D}"/>
      </w:docPartPr>
      <w:docPartBody>
        <w:p w:rsidR="00000000" w:rsidRDefault="00000000">
          <w:pPr>
            <w:pStyle w:val="73D7F4E1A5BA4B69B3D2A16D28EAA0FD"/>
          </w:pPr>
          <w:r w:rsidRPr="005338E9">
            <w:t>Communication</w:t>
          </w:r>
        </w:p>
      </w:docPartBody>
    </w:docPart>
    <w:docPart>
      <w:docPartPr>
        <w:name w:val="A4EBD5AF7B1343739D90406184497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55082-8D8F-49C5-B230-A434B0FA08AD}"/>
      </w:docPartPr>
      <w:docPartBody>
        <w:p w:rsidR="00000000" w:rsidRDefault="00E1279E" w:rsidP="00E1279E">
          <w:pPr>
            <w:pStyle w:val="A4EBD5AF7B1343739D90406184497A6E"/>
          </w:pPr>
          <w:r>
            <w:t>Education</w:t>
          </w:r>
        </w:p>
      </w:docPartBody>
    </w:docPart>
    <w:docPart>
      <w:docPartPr>
        <w:name w:val="452CF21B96EA4E358F4AF9D264787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2B24-7AFB-406C-B9AF-6085D84BFC6D}"/>
      </w:docPartPr>
      <w:docPartBody>
        <w:p w:rsidR="00000000" w:rsidRDefault="00E1279E" w:rsidP="00E1279E">
          <w:pPr>
            <w:pStyle w:val="452CF21B96EA4E358F4AF9D264787BF3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9E"/>
    <w:rsid w:val="00BF56BF"/>
    <w:rsid w:val="00E1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8D9208982540F3AB172227F7F21CDC">
    <w:name w:val="938D9208982540F3AB172227F7F21CDC"/>
  </w:style>
  <w:style w:type="paragraph" w:customStyle="1" w:styleId="1D839578A8D847C3AD33BA0AED52CB3D">
    <w:name w:val="1D839578A8D847C3AD33BA0AED52CB3D"/>
  </w:style>
  <w:style w:type="paragraph" w:customStyle="1" w:styleId="3021CE01926B4C6C93BE8B027AE6EF2B">
    <w:name w:val="3021CE01926B4C6C93BE8B027AE6EF2B"/>
  </w:style>
  <w:style w:type="paragraph" w:customStyle="1" w:styleId="B9A3B4396D5542EAA1579FF8ED304F5C">
    <w:name w:val="B9A3B4396D5542EAA1579FF8ED304F5C"/>
  </w:style>
  <w:style w:type="paragraph" w:customStyle="1" w:styleId="15783044EEAC40E885E0542677B9202C">
    <w:name w:val="15783044EEAC40E885E0542677B9202C"/>
  </w:style>
  <w:style w:type="paragraph" w:customStyle="1" w:styleId="39A674901FB14DF4AB2014A5B5F69C48">
    <w:name w:val="39A674901FB14DF4AB2014A5B5F69C48"/>
  </w:style>
  <w:style w:type="paragraph" w:customStyle="1" w:styleId="9AB51B36924E4045B69C1FBE758719B3">
    <w:name w:val="9AB51B36924E4045B69C1FBE758719B3"/>
  </w:style>
  <w:style w:type="paragraph" w:customStyle="1" w:styleId="77C4E746B078432E912741F7EEFA9EFA">
    <w:name w:val="77C4E746B078432E912741F7EEFA9EFA"/>
  </w:style>
  <w:style w:type="paragraph" w:customStyle="1" w:styleId="CD2C8FAA21EE44C19FB44AFAAED7359A">
    <w:name w:val="CD2C8FAA21EE44C19FB44AFAAED7359A"/>
  </w:style>
  <w:style w:type="paragraph" w:customStyle="1" w:styleId="88871D5E90F24A17A42BE366529DCEC6">
    <w:name w:val="88871D5E90F24A17A42BE366529DCEC6"/>
  </w:style>
  <w:style w:type="paragraph" w:customStyle="1" w:styleId="902E3899FAE44841B35E2CA0EB6F3635">
    <w:name w:val="902E3899FAE44841B35E2CA0EB6F3635"/>
  </w:style>
  <w:style w:type="paragraph" w:customStyle="1" w:styleId="EB2F3D5BD03F465B8FDA95AD325B50F6">
    <w:name w:val="EB2F3D5BD03F465B8FDA95AD325B50F6"/>
  </w:style>
  <w:style w:type="paragraph" w:customStyle="1" w:styleId="418E2BBEE95249B69E87BDA371B35A68">
    <w:name w:val="418E2BBEE95249B69E87BDA371B35A68"/>
  </w:style>
  <w:style w:type="paragraph" w:customStyle="1" w:styleId="5D553D202B49441B8962E8051D0FAF66">
    <w:name w:val="5D553D202B49441B8962E8051D0FAF66"/>
  </w:style>
  <w:style w:type="paragraph" w:customStyle="1" w:styleId="BFFF9866F21D42709FE5702F715B6AD5">
    <w:name w:val="BFFF9866F21D42709FE5702F715B6AD5"/>
  </w:style>
  <w:style w:type="paragraph" w:customStyle="1" w:styleId="2A9F6D9FEBD048CD8450E4DF3B04CE1F">
    <w:name w:val="2A9F6D9FEBD048CD8450E4DF3B04CE1F"/>
  </w:style>
  <w:style w:type="paragraph" w:customStyle="1" w:styleId="C1BB3CB032F646C28ED12EAB822D5884">
    <w:name w:val="C1BB3CB032F646C28ED12EAB822D5884"/>
  </w:style>
  <w:style w:type="paragraph" w:customStyle="1" w:styleId="5D433BFE6822464996A4A2C372776ECD">
    <w:name w:val="5D433BFE6822464996A4A2C372776ECD"/>
  </w:style>
  <w:style w:type="paragraph" w:customStyle="1" w:styleId="B2FD81EC41EC46ACA33785B89999F21A">
    <w:name w:val="B2FD81EC41EC46ACA33785B89999F21A"/>
  </w:style>
  <w:style w:type="paragraph" w:customStyle="1" w:styleId="392306EBE5B940F8ABB71BF1FE6BBCF3">
    <w:name w:val="392306EBE5B940F8ABB71BF1FE6BBCF3"/>
  </w:style>
  <w:style w:type="paragraph" w:customStyle="1" w:styleId="2F20ADECA5204A3581F67735D70BEA84">
    <w:name w:val="2F20ADECA5204A3581F67735D70BEA84"/>
  </w:style>
  <w:style w:type="paragraph" w:customStyle="1" w:styleId="90BEFC13DA4D4302915FAE86E6031FD3">
    <w:name w:val="90BEFC13DA4D4302915FAE86E6031FD3"/>
  </w:style>
  <w:style w:type="paragraph" w:customStyle="1" w:styleId="BE933AC8CC8949D49826A1A297C4CBFA">
    <w:name w:val="BE933AC8CC8949D49826A1A297C4CBFA"/>
  </w:style>
  <w:style w:type="paragraph" w:customStyle="1" w:styleId="A03FF0C6474E4CA4BA13F5ED9E8D5152">
    <w:name w:val="A03FF0C6474E4CA4BA13F5ED9E8D5152"/>
  </w:style>
  <w:style w:type="paragraph" w:customStyle="1" w:styleId="C0C7E674BBBF44A69649D622A16F0E64">
    <w:name w:val="C0C7E674BBBF44A69649D622A16F0E64"/>
  </w:style>
  <w:style w:type="paragraph" w:customStyle="1" w:styleId="09661E4EB62E48CC8CD8A2B88FF97F72">
    <w:name w:val="09661E4EB62E48CC8CD8A2B88FF97F72"/>
  </w:style>
  <w:style w:type="paragraph" w:customStyle="1" w:styleId="2CE2272ADADB4F8190AC009075EC2C60">
    <w:name w:val="2CE2272ADADB4F8190AC009075EC2C60"/>
  </w:style>
  <w:style w:type="paragraph" w:customStyle="1" w:styleId="A36CEE74C2024ADAAC35B82C6E56266B">
    <w:name w:val="A36CEE74C2024ADAAC35B82C6E56266B"/>
  </w:style>
  <w:style w:type="paragraph" w:customStyle="1" w:styleId="52B1E29E71B8458D8E09DA1574682F39">
    <w:name w:val="52B1E29E71B8458D8E09DA1574682F39"/>
  </w:style>
  <w:style w:type="paragraph" w:customStyle="1" w:styleId="44E1445D86A24C2A877A33E3BC2C911A">
    <w:name w:val="44E1445D86A24C2A877A33E3BC2C911A"/>
  </w:style>
  <w:style w:type="paragraph" w:customStyle="1" w:styleId="47F77D950C92477EABE54FB5F69C7A8A">
    <w:name w:val="47F77D950C92477EABE54FB5F69C7A8A"/>
  </w:style>
  <w:style w:type="paragraph" w:customStyle="1" w:styleId="313447046DFF48978E5832971404D5DE">
    <w:name w:val="313447046DFF48978E5832971404D5DE"/>
  </w:style>
  <w:style w:type="paragraph" w:customStyle="1" w:styleId="73D7F4E1A5BA4B69B3D2A16D28EAA0FD">
    <w:name w:val="73D7F4E1A5BA4B69B3D2A16D28EAA0FD"/>
  </w:style>
  <w:style w:type="paragraph" w:customStyle="1" w:styleId="0F1E944A2C0540CC93004EBD283C1B01">
    <w:name w:val="0F1E944A2C0540CC93004EBD283C1B01"/>
  </w:style>
  <w:style w:type="paragraph" w:customStyle="1" w:styleId="AD693DE3C0B2439FB1ECF790E2C9157B">
    <w:name w:val="AD693DE3C0B2439FB1ECF790E2C9157B"/>
    <w:rsid w:val="00E1279E"/>
  </w:style>
  <w:style w:type="paragraph" w:customStyle="1" w:styleId="26439A55273F4EA9AAFFEB134632D580">
    <w:name w:val="26439A55273F4EA9AAFFEB134632D580"/>
    <w:rsid w:val="00E1279E"/>
  </w:style>
  <w:style w:type="paragraph" w:customStyle="1" w:styleId="775932C208DA4401B404FBA6B8B6BDFA">
    <w:name w:val="775932C208DA4401B404FBA6B8B6BDFA"/>
    <w:rsid w:val="00E1279E"/>
  </w:style>
  <w:style w:type="paragraph" w:customStyle="1" w:styleId="EC2A22792BB444A6B7141EF18D2CD28A">
    <w:name w:val="EC2A22792BB444A6B7141EF18D2CD28A"/>
    <w:rsid w:val="00E1279E"/>
  </w:style>
  <w:style w:type="paragraph" w:customStyle="1" w:styleId="42A52A548ACC4FF3B0ECEE6709AACE5D">
    <w:name w:val="42A52A548ACC4FF3B0ECEE6709AACE5D"/>
    <w:rsid w:val="00E1279E"/>
  </w:style>
  <w:style w:type="paragraph" w:customStyle="1" w:styleId="A4EBD5AF7B1343739D90406184497A6E">
    <w:name w:val="A4EBD5AF7B1343739D90406184497A6E"/>
    <w:rsid w:val="00E1279E"/>
  </w:style>
  <w:style w:type="paragraph" w:customStyle="1" w:styleId="0E862C3D5FED40E2B47D8F3F3940D154">
    <w:name w:val="0E862C3D5FED40E2B47D8F3F3940D154"/>
    <w:rsid w:val="00E1279E"/>
  </w:style>
  <w:style w:type="paragraph" w:customStyle="1" w:styleId="701EFA9B5FD147B8B5240BBF742DC949">
    <w:name w:val="701EFA9B5FD147B8B5240BBF742DC949"/>
    <w:rsid w:val="00E1279E"/>
  </w:style>
  <w:style w:type="paragraph" w:customStyle="1" w:styleId="452CF21B96EA4E358F4AF9D264787BF3">
    <w:name w:val="452CF21B96EA4E358F4AF9D264787BF3"/>
    <w:rsid w:val="00E127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2023-05-31T01:14:00Z</dcterms:created>
  <dcterms:modified xsi:type="dcterms:W3CDTF">2023-05-31T03:23:00Z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